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60C7E701" w:rsidR="00272DDC" w:rsidRPr="006E6826" w:rsidRDefault="00B55020" w:rsidP="007F5540">
            <w:pPr>
              <w:keepNext/>
              <w:keepLines/>
            </w:pPr>
            <w:r>
              <w:t>5/</w:t>
            </w:r>
            <w:r w:rsidR="00433383">
              <w:t>20</w:t>
            </w:r>
            <w:r w:rsidR="00036F53"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D8D25ED" w14:textId="23D681EB" w:rsidR="007F0D87" w:rsidRPr="006C5A93" w:rsidRDefault="006C5A9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Example code 1</w:t>
      </w:r>
    </w:p>
    <w:p w14:paraId="41382F86" w14:textId="6FCF2D41" w:rsidR="00C50940" w:rsidRDefault="006C5A9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7A07F9AA" wp14:editId="37C52BAE">
            <wp:extent cx="6309360" cy="6796405"/>
            <wp:effectExtent l="0" t="0" r="0" b="4445"/>
            <wp:docPr id="200077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702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162B" w14:textId="328E26E1" w:rsidR="00406771" w:rsidRDefault="0040677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Example code 2</w:t>
      </w:r>
    </w:p>
    <w:p w14:paraId="5EE4E8FA" w14:textId="0D4F5D12" w:rsidR="00406771" w:rsidRDefault="0040677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8B22E91" wp14:editId="7BAEFE52">
            <wp:extent cx="6309360" cy="6636385"/>
            <wp:effectExtent l="0" t="0" r="0" b="0"/>
            <wp:docPr id="56518441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84415" name="Picture 2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252B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0B7CAD73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088EE87D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72FF41E6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2933292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C888D0F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7859375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7E5B557E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09AF772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112B5D0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03B65FC7" w14:textId="77777777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37CB2975" w14:textId="3C4D19C6" w:rsidR="00462E0B" w:rsidRDefault="00462E0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Example code 3</w:t>
      </w:r>
    </w:p>
    <w:p w14:paraId="363853A4" w14:textId="0070EE74" w:rsidR="00462E0B" w:rsidRDefault="00830BE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7788B52" wp14:editId="1246A4C4">
            <wp:extent cx="6309360" cy="6730365"/>
            <wp:effectExtent l="0" t="0" r="0" b="0"/>
            <wp:docPr id="93522921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29214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767" w14:textId="77777777" w:rsidR="00596B20" w:rsidRDefault="00596B2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A2FD532" w14:textId="77777777" w:rsidR="00596B20" w:rsidRDefault="00596B2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708FA415" w14:textId="77777777" w:rsidR="00596B20" w:rsidRDefault="00596B2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EBD0E32" w14:textId="77777777" w:rsidR="00596B20" w:rsidRDefault="00596B2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8A6CED5" w14:textId="77777777" w:rsidR="00596B20" w:rsidRDefault="00596B2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BC83409" w14:textId="77777777" w:rsidR="00596B20" w:rsidRDefault="00596B2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2FC678FC" w14:textId="355B4B7C" w:rsidR="00596B20" w:rsidRDefault="00596B2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Example code 4</w:t>
      </w:r>
    </w:p>
    <w:p w14:paraId="58DC39DB" w14:textId="13A45F5A" w:rsidR="00096114" w:rsidRDefault="0009611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3EABC8A" wp14:editId="57F74C1C">
            <wp:extent cx="6309360" cy="6796405"/>
            <wp:effectExtent l="0" t="0" r="0" b="4445"/>
            <wp:docPr id="9095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702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2DE7" w14:textId="77777777" w:rsidR="0052631D" w:rsidRDefault="0052631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021E8B07" w14:textId="77777777" w:rsidR="0052631D" w:rsidRDefault="0052631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64297FDF" w14:textId="77777777" w:rsidR="0052631D" w:rsidRDefault="0052631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61A84526" w14:textId="77777777" w:rsidR="0052631D" w:rsidRDefault="0052631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8C9271E" w14:textId="77777777" w:rsidR="0052631D" w:rsidRDefault="0052631D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3D472016" w14:textId="77777777" w:rsidR="001072DA" w:rsidRDefault="001072D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5F4A30F" w14:textId="77777777" w:rsidR="001072DA" w:rsidRDefault="001072D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62E601DD" w14:textId="77777777" w:rsidR="001072DA" w:rsidRDefault="001072D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4179B38" w14:textId="3B639B91" w:rsidR="001072DA" w:rsidRDefault="001072D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Example code 5</w:t>
      </w:r>
    </w:p>
    <w:p w14:paraId="06100E73" w14:textId="77E83BE1" w:rsidR="001072DA" w:rsidRDefault="001072D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 w:rsidRPr="001072DA">
        <w:rPr>
          <w:b/>
          <w:bCs/>
          <w:sz w:val="26"/>
          <w:szCs w:val="26"/>
        </w:rPr>
        <w:drawing>
          <wp:inline distT="0" distB="0" distL="0" distR="0" wp14:anchorId="234E1C74" wp14:editId="5E5AD310">
            <wp:extent cx="6309360" cy="6687820"/>
            <wp:effectExtent l="0" t="0" r="0" b="0"/>
            <wp:docPr id="8821937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9374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F639" w14:textId="77777777" w:rsidR="00B3228E" w:rsidRDefault="00B3228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68F11BFF" w14:textId="77777777" w:rsidR="00B3228E" w:rsidRDefault="00B3228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210066AD" w14:textId="77777777" w:rsidR="00B3228E" w:rsidRDefault="00B3228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07817E26" w14:textId="77777777" w:rsidR="00B3228E" w:rsidRDefault="00B3228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2CE935A8" w14:textId="77777777" w:rsidR="00B3228E" w:rsidRDefault="00B3228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557DC1F" w14:textId="77777777" w:rsidR="00B3228E" w:rsidRDefault="00B3228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6B45AEB" w14:textId="77777777" w:rsidR="00B3228E" w:rsidRDefault="00B3228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6EE6F73C" w14:textId="77777777" w:rsidR="00B3228E" w:rsidRDefault="00B3228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2B2D0B57" w14:textId="39E166AC" w:rsidR="00B3228E" w:rsidRDefault="00B3228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Example code 6</w:t>
      </w:r>
      <w:r w:rsidR="00167275">
        <w:rPr>
          <w:b/>
          <w:bCs/>
          <w:sz w:val="26"/>
          <w:szCs w:val="26"/>
        </w:rPr>
        <w:t xml:space="preserve"> (The installed program)</w:t>
      </w:r>
    </w:p>
    <w:p w14:paraId="3D811BEF" w14:textId="5296B3A2" w:rsidR="00C3045A" w:rsidRDefault="00167275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A761CE6" wp14:editId="3179EC9A">
            <wp:extent cx="6309360" cy="466090"/>
            <wp:effectExtent l="0" t="0" r="0" b="0"/>
            <wp:docPr id="17049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98183" name="Picture 17049981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F4F3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7598B50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2C1F755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24EB0233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765C2A09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CE50591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9975A33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398520EE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01511154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7A20678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604CF29E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C4B04E6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A3D2D8D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8246469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DA9A1CB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0A56CF7B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38D1A9EE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2E17709C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6413CB3F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6816E5B0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849D630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94C0239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964D5D2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B92C15A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5E311D8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72CDD7D1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0F5C795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697DE273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24A3F3F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2DBBB960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0361C883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4FF4E25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9834BAA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0EA9A4E0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7948331C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1D58CEF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4C8DD930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264838F5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7EF97F61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3021FC8A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5E2EC1A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544779DB" w14:textId="6229E4B2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Page 45</w:t>
      </w:r>
    </w:p>
    <w:p w14:paraId="73FC487F" w14:textId="77777777" w:rsidR="0072575F" w:rsidRDefault="0072575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</w:p>
    <w:p w14:paraId="1CBE3AAA" w14:textId="74913459" w:rsidR="001C281F" w:rsidRDefault="001C281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Example code 1</w:t>
      </w:r>
    </w:p>
    <w:p w14:paraId="627D6446" w14:textId="72A68940" w:rsidR="001C281F" w:rsidRPr="00406771" w:rsidRDefault="008A561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9EC40CD" wp14:editId="75B9EAE2">
            <wp:extent cx="6309360" cy="6728460"/>
            <wp:effectExtent l="0" t="0" r="0" b="0"/>
            <wp:docPr id="108097024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0241" name="Picture 2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81F" w:rsidRPr="00406771" w:rsidSect="00001CD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A838C" w14:textId="77777777" w:rsidR="00490EDB" w:rsidRDefault="00490EDB">
      <w:r>
        <w:separator/>
      </w:r>
    </w:p>
  </w:endnote>
  <w:endnote w:type="continuationSeparator" w:id="0">
    <w:p w14:paraId="7EE1F5AC" w14:textId="77777777" w:rsidR="00490EDB" w:rsidRDefault="0049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B12D5" w14:textId="77777777" w:rsidR="00490EDB" w:rsidRDefault="00490EDB">
      <w:r>
        <w:separator/>
      </w:r>
    </w:p>
  </w:footnote>
  <w:footnote w:type="continuationSeparator" w:id="0">
    <w:p w14:paraId="6228FEAF" w14:textId="77777777" w:rsidR="00490EDB" w:rsidRDefault="00490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77B06716"/>
    <w:multiLevelType w:val="hybridMultilevel"/>
    <w:tmpl w:val="E2CC5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720513">
    <w:abstractNumId w:val="9"/>
  </w:num>
  <w:num w:numId="2" w16cid:durableId="1741711597">
    <w:abstractNumId w:val="7"/>
  </w:num>
  <w:num w:numId="3" w16cid:durableId="827938907">
    <w:abstractNumId w:val="6"/>
  </w:num>
  <w:num w:numId="4" w16cid:durableId="1261179061">
    <w:abstractNumId w:val="5"/>
  </w:num>
  <w:num w:numId="5" w16cid:durableId="1397436867">
    <w:abstractNumId w:val="4"/>
  </w:num>
  <w:num w:numId="6" w16cid:durableId="257179981">
    <w:abstractNumId w:val="8"/>
  </w:num>
  <w:num w:numId="7" w16cid:durableId="1565330376">
    <w:abstractNumId w:val="3"/>
  </w:num>
  <w:num w:numId="8" w16cid:durableId="1429231858">
    <w:abstractNumId w:val="2"/>
  </w:num>
  <w:num w:numId="9" w16cid:durableId="1548369115">
    <w:abstractNumId w:val="1"/>
  </w:num>
  <w:num w:numId="10" w16cid:durableId="541480309">
    <w:abstractNumId w:val="0"/>
  </w:num>
  <w:num w:numId="11" w16cid:durableId="10442594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05F1C"/>
    <w:rsid w:val="000234D2"/>
    <w:rsid w:val="000355B7"/>
    <w:rsid w:val="00036F53"/>
    <w:rsid w:val="00062362"/>
    <w:rsid w:val="00063981"/>
    <w:rsid w:val="00070419"/>
    <w:rsid w:val="00076EE6"/>
    <w:rsid w:val="00083BFE"/>
    <w:rsid w:val="00096114"/>
    <w:rsid w:val="000A0C86"/>
    <w:rsid w:val="000A14BA"/>
    <w:rsid w:val="000D321D"/>
    <w:rsid w:val="000D364E"/>
    <w:rsid w:val="000E236D"/>
    <w:rsid w:val="000E24E9"/>
    <w:rsid w:val="000E72D1"/>
    <w:rsid w:val="000E74FA"/>
    <w:rsid w:val="000F6B06"/>
    <w:rsid w:val="00103B2E"/>
    <w:rsid w:val="001072DA"/>
    <w:rsid w:val="0011351B"/>
    <w:rsid w:val="001212C7"/>
    <w:rsid w:val="00123B68"/>
    <w:rsid w:val="00132B06"/>
    <w:rsid w:val="00133C44"/>
    <w:rsid w:val="00136515"/>
    <w:rsid w:val="00151731"/>
    <w:rsid w:val="0015194C"/>
    <w:rsid w:val="00155280"/>
    <w:rsid w:val="00156EB9"/>
    <w:rsid w:val="001637B6"/>
    <w:rsid w:val="00167275"/>
    <w:rsid w:val="0019037A"/>
    <w:rsid w:val="001C1BB2"/>
    <w:rsid w:val="001C281F"/>
    <w:rsid w:val="001D2378"/>
    <w:rsid w:val="001D4006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90CD9"/>
    <w:rsid w:val="00294E30"/>
    <w:rsid w:val="002A0E97"/>
    <w:rsid w:val="002A7C5E"/>
    <w:rsid w:val="002D7ED5"/>
    <w:rsid w:val="002E4C58"/>
    <w:rsid w:val="002F442D"/>
    <w:rsid w:val="0031051B"/>
    <w:rsid w:val="003179AA"/>
    <w:rsid w:val="00324F8B"/>
    <w:rsid w:val="00364A68"/>
    <w:rsid w:val="00372BCC"/>
    <w:rsid w:val="00393B79"/>
    <w:rsid w:val="003A241A"/>
    <w:rsid w:val="003A46F9"/>
    <w:rsid w:val="003A4EF0"/>
    <w:rsid w:val="003B648C"/>
    <w:rsid w:val="003D1170"/>
    <w:rsid w:val="003D14BF"/>
    <w:rsid w:val="003D4FAB"/>
    <w:rsid w:val="003D5324"/>
    <w:rsid w:val="003F5DDE"/>
    <w:rsid w:val="0040055E"/>
    <w:rsid w:val="00400738"/>
    <w:rsid w:val="00403DFB"/>
    <w:rsid w:val="00406771"/>
    <w:rsid w:val="00407477"/>
    <w:rsid w:val="0041239F"/>
    <w:rsid w:val="004169F6"/>
    <w:rsid w:val="00432E59"/>
    <w:rsid w:val="00433383"/>
    <w:rsid w:val="00433C2B"/>
    <w:rsid w:val="00435BC5"/>
    <w:rsid w:val="004365B7"/>
    <w:rsid w:val="00441142"/>
    <w:rsid w:val="00442D16"/>
    <w:rsid w:val="00444FE8"/>
    <w:rsid w:val="004455C4"/>
    <w:rsid w:val="00451A38"/>
    <w:rsid w:val="00452B85"/>
    <w:rsid w:val="00454F12"/>
    <w:rsid w:val="00462E0B"/>
    <w:rsid w:val="0047415B"/>
    <w:rsid w:val="004764C1"/>
    <w:rsid w:val="00490EDB"/>
    <w:rsid w:val="00497330"/>
    <w:rsid w:val="004A1F43"/>
    <w:rsid w:val="004C1E16"/>
    <w:rsid w:val="004D1541"/>
    <w:rsid w:val="004D6034"/>
    <w:rsid w:val="004E5377"/>
    <w:rsid w:val="004E5451"/>
    <w:rsid w:val="00501E2A"/>
    <w:rsid w:val="00503412"/>
    <w:rsid w:val="0052631D"/>
    <w:rsid w:val="005304CC"/>
    <w:rsid w:val="00552532"/>
    <w:rsid w:val="00554B88"/>
    <w:rsid w:val="00556942"/>
    <w:rsid w:val="005623D4"/>
    <w:rsid w:val="0057098F"/>
    <w:rsid w:val="00575FE8"/>
    <w:rsid w:val="00590787"/>
    <w:rsid w:val="0059502E"/>
    <w:rsid w:val="00596B20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16DB"/>
    <w:rsid w:val="00633839"/>
    <w:rsid w:val="00634A91"/>
    <w:rsid w:val="00636132"/>
    <w:rsid w:val="006432B7"/>
    <w:rsid w:val="00643F9C"/>
    <w:rsid w:val="00651CFC"/>
    <w:rsid w:val="00657A13"/>
    <w:rsid w:val="0069127E"/>
    <w:rsid w:val="006A633D"/>
    <w:rsid w:val="006C093B"/>
    <w:rsid w:val="006C12D7"/>
    <w:rsid w:val="006C221B"/>
    <w:rsid w:val="006C312A"/>
    <w:rsid w:val="006C5A93"/>
    <w:rsid w:val="006E198A"/>
    <w:rsid w:val="006E69DA"/>
    <w:rsid w:val="006F53BF"/>
    <w:rsid w:val="00722EB4"/>
    <w:rsid w:val="0072575F"/>
    <w:rsid w:val="00731A83"/>
    <w:rsid w:val="00733FE2"/>
    <w:rsid w:val="00740074"/>
    <w:rsid w:val="00745367"/>
    <w:rsid w:val="00746DB4"/>
    <w:rsid w:val="00754238"/>
    <w:rsid w:val="00755C94"/>
    <w:rsid w:val="00780C6E"/>
    <w:rsid w:val="00794DF3"/>
    <w:rsid w:val="00795FCA"/>
    <w:rsid w:val="007A68B4"/>
    <w:rsid w:val="007B1BB1"/>
    <w:rsid w:val="007B6074"/>
    <w:rsid w:val="007C27D9"/>
    <w:rsid w:val="007E755A"/>
    <w:rsid w:val="007F0D87"/>
    <w:rsid w:val="007F327C"/>
    <w:rsid w:val="007F5540"/>
    <w:rsid w:val="007F571F"/>
    <w:rsid w:val="008039DC"/>
    <w:rsid w:val="00806989"/>
    <w:rsid w:val="00810278"/>
    <w:rsid w:val="0081337E"/>
    <w:rsid w:val="0082144A"/>
    <w:rsid w:val="00830BE2"/>
    <w:rsid w:val="0083272A"/>
    <w:rsid w:val="00835548"/>
    <w:rsid w:val="00844205"/>
    <w:rsid w:val="00845FFF"/>
    <w:rsid w:val="00854393"/>
    <w:rsid w:val="008557E0"/>
    <w:rsid w:val="0085640B"/>
    <w:rsid w:val="00867BAE"/>
    <w:rsid w:val="008801DF"/>
    <w:rsid w:val="008825B0"/>
    <w:rsid w:val="00891A53"/>
    <w:rsid w:val="008947E3"/>
    <w:rsid w:val="00897BF2"/>
    <w:rsid w:val="008A31F5"/>
    <w:rsid w:val="008A5614"/>
    <w:rsid w:val="008B20B2"/>
    <w:rsid w:val="008B2B93"/>
    <w:rsid w:val="008C5C55"/>
    <w:rsid w:val="008E0A61"/>
    <w:rsid w:val="008E3E02"/>
    <w:rsid w:val="008E4AF8"/>
    <w:rsid w:val="008E683E"/>
    <w:rsid w:val="008E79B1"/>
    <w:rsid w:val="008F3AAC"/>
    <w:rsid w:val="008F4948"/>
    <w:rsid w:val="00916284"/>
    <w:rsid w:val="009172C8"/>
    <w:rsid w:val="009259D2"/>
    <w:rsid w:val="00941692"/>
    <w:rsid w:val="00947849"/>
    <w:rsid w:val="009621C1"/>
    <w:rsid w:val="009663E6"/>
    <w:rsid w:val="00971280"/>
    <w:rsid w:val="00971CB8"/>
    <w:rsid w:val="0098061D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FF5"/>
    <w:rsid w:val="009D3A86"/>
    <w:rsid w:val="009D470C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3B8"/>
    <w:rsid w:val="00A70C6E"/>
    <w:rsid w:val="00A84450"/>
    <w:rsid w:val="00A86148"/>
    <w:rsid w:val="00AA07D0"/>
    <w:rsid w:val="00AB4351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3228E"/>
    <w:rsid w:val="00B33CB9"/>
    <w:rsid w:val="00B444F2"/>
    <w:rsid w:val="00B4595C"/>
    <w:rsid w:val="00B50A1A"/>
    <w:rsid w:val="00B54893"/>
    <w:rsid w:val="00B55020"/>
    <w:rsid w:val="00B73AC4"/>
    <w:rsid w:val="00B75047"/>
    <w:rsid w:val="00B81609"/>
    <w:rsid w:val="00BA260E"/>
    <w:rsid w:val="00BB64C5"/>
    <w:rsid w:val="00BC01C9"/>
    <w:rsid w:val="00BC1A80"/>
    <w:rsid w:val="00BD385C"/>
    <w:rsid w:val="00BE1AD9"/>
    <w:rsid w:val="00BE3EDC"/>
    <w:rsid w:val="00BE719A"/>
    <w:rsid w:val="00C20AAC"/>
    <w:rsid w:val="00C21718"/>
    <w:rsid w:val="00C23549"/>
    <w:rsid w:val="00C3045A"/>
    <w:rsid w:val="00C4541C"/>
    <w:rsid w:val="00C46D06"/>
    <w:rsid w:val="00C50940"/>
    <w:rsid w:val="00C513CA"/>
    <w:rsid w:val="00C60E53"/>
    <w:rsid w:val="00C613F8"/>
    <w:rsid w:val="00C70F72"/>
    <w:rsid w:val="00C7429A"/>
    <w:rsid w:val="00C76CE4"/>
    <w:rsid w:val="00C82862"/>
    <w:rsid w:val="00C83C9E"/>
    <w:rsid w:val="00C9166E"/>
    <w:rsid w:val="00CA494C"/>
    <w:rsid w:val="00CC362C"/>
    <w:rsid w:val="00D068CB"/>
    <w:rsid w:val="00D26424"/>
    <w:rsid w:val="00D33187"/>
    <w:rsid w:val="00D47651"/>
    <w:rsid w:val="00D548CC"/>
    <w:rsid w:val="00D62027"/>
    <w:rsid w:val="00D71E52"/>
    <w:rsid w:val="00D72586"/>
    <w:rsid w:val="00D76BB4"/>
    <w:rsid w:val="00D77134"/>
    <w:rsid w:val="00D81515"/>
    <w:rsid w:val="00D82CA2"/>
    <w:rsid w:val="00D833C6"/>
    <w:rsid w:val="00D85748"/>
    <w:rsid w:val="00DA48F5"/>
    <w:rsid w:val="00DC5902"/>
    <w:rsid w:val="00DE2174"/>
    <w:rsid w:val="00DE6536"/>
    <w:rsid w:val="00E00436"/>
    <w:rsid w:val="00E0413C"/>
    <w:rsid w:val="00E070EC"/>
    <w:rsid w:val="00E327C8"/>
    <w:rsid w:val="00E46979"/>
    <w:rsid w:val="00E56A1E"/>
    <w:rsid w:val="00E65374"/>
    <w:rsid w:val="00E659E8"/>
    <w:rsid w:val="00E66E4A"/>
    <w:rsid w:val="00E6784F"/>
    <w:rsid w:val="00E67CCD"/>
    <w:rsid w:val="00E844BE"/>
    <w:rsid w:val="00E84811"/>
    <w:rsid w:val="00EA06F6"/>
    <w:rsid w:val="00EA51A6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45063"/>
    <w:rsid w:val="00F8124B"/>
    <w:rsid w:val="00F81438"/>
    <w:rsid w:val="00F8235B"/>
    <w:rsid w:val="00F86838"/>
    <w:rsid w:val="00FA5148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30</TotalTime>
  <Pages>7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420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Webb, Thomas</dc:creator>
  <cp:lastModifiedBy>Webb, Thomas</cp:lastModifiedBy>
  <cp:revision>18</cp:revision>
  <cp:lastPrinted>2009-02-11T13:43:00Z</cp:lastPrinted>
  <dcterms:created xsi:type="dcterms:W3CDTF">2025-05-13T22:26:00Z</dcterms:created>
  <dcterms:modified xsi:type="dcterms:W3CDTF">2025-05-20T16:11:00Z</dcterms:modified>
</cp:coreProperties>
</file>