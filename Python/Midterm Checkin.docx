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137AD05A" w:rsidR="00272DDC" w:rsidRPr="006E6826" w:rsidRDefault="008F5A32" w:rsidP="007F5540">
            <w:pPr>
              <w:keepNext/>
              <w:keepLines/>
            </w:pPr>
            <w:r>
              <w:t>6</w:t>
            </w:r>
            <w:r w:rsidR="00B55020">
              <w:t>/</w:t>
            </w:r>
            <w:r w:rsidR="00AB3C4D">
              <w:t>1</w:t>
            </w:r>
            <w:r w:rsidR="0044574D">
              <w:t>7</w:t>
            </w:r>
            <w:r w:rsidR="00036F53"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B4A5E1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D917012" w14:textId="763F68F8" w:rsidR="00C45D79" w:rsidRDefault="00C45D7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993E7C">
        <w:rPr>
          <w:sz w:val="32"/>
          <w:szCs w:val="32"/>
        </w:rPr>
        <w:t>s</w:t>
      </w:r>
      <w:r>
        <w:rPr>
          <w:sz w:val="32"/>
          <w:szCs w:val="32"/>
        </w:rPr>
        <w:t xml:space="preserve"> 1</w:t>
      </w:r>
    </w:p>
    <w:p w14:paraId="2A248D24" w14:textId="24198BB0" w:rsidR="00B2091F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10B269" wp14:editId="410AB438">
            <wp:extent cx="6309360" cy="3343910"/>
            <wp:effectExtent l="0" t="0" r="0" b="8890"/>
            <wp:docPr id="28001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1687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504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D2B0258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6BCC7CB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7E3802D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CF69F40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4A7DA35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F93A95F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619AAAC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8F3E006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7095AD1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BC920BB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5D315AE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67A596B" w14:textId="77777777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AC855D7" w14:textId="77277D9C" w:rsidR="00DC1555" w:rsidRDefault="00DC1555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Step 2</w:t>
      </w:r>
    </w:p>
    <w:p w14:paraId="561A98FB" w14:textId="20C4383B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ADF6D8" wp14:editId="14C39809">
            <wp:extent cx="6309360" cy="3327400"/>
            <wp:effectExtent l="0" t="0" r="0" b="6350"/>
            <wp:docPr id="396567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7532" name="Picture 3965675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2A16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F62D72E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90B030A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4CFCD04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EE4B514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0474EF8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F1696F0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DF866E0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E0B6B22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78BD32B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0E120EB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B3DF4D3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58BA9A6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AD04E28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1BA3723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0E0EB91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A9AADD0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0722880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A50ADC1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5CFC94B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137F287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51FF808" w14:textId="77777777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C37F0D4" w14:textId="76DF58F1" w:rsidR="00DA6848" w:rsidRDefault="00DA68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Step 3 </w:t>
      </w:r>
    </w:p>
    <w:p w14:paraId="242E06B2" w14:textId="2A782D2E" w:rsidR="00DA6848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6A160D" wp14:editId="4F659825">
            <wp:extent cx="6309360" cy="6714490"/>
            <wp:effectExtent l="0" t="0" r="0" b="0"/>
            <wp:docPr id="107936739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67392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D68B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543A23B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466A27B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F74C1D9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9A773B4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FDB822A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58EB984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2A0E39F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F55AADF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C1D0556" w14:textId="77777777" w:rsidR="00267389" w:rsidRDefault="0026738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E991B77" w14:textId="3EFF560D" w:rsidR="00267389" w:rsidRDefault="004E533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95029E" wp14:editId="7648C26A">
            <wp:extent cx="6309360" cy="6674485"/>
            <wp:effectExtent l="0" t="0" r="0" b="0"/>
            <wp:docPr id="197847210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2109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7540" w14:textId="77777777" w:rsidR="004E533E" w:rsidRDefault="004E533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D13EFC8" w14:textId="77777777" w:rsidR="004E533E" w:rsidRDefault="004E533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2192921" w14:textId="77777777" w:rsidR="004E533E" w:rsidRDefault="004E533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275A197" w14:textId="77777777" w:rsidR="004E533E" w:rsidRDefault="004E533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C882591" w14:textId="77777777" w:rsidR="004E533E" w:rsidRDefault="004E533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C4BFCBB" w14:textId="552915D6" w:rsidR="004E533E" w:rsidRDefault="004E533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Step 5</w:t>
      </w:r>
    </w:p>
    <w:p w14:paraId="01D404E9" w14:textId="0C7F2649" w:rsidR="004E533E" w:rsidRDefault="00637F83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EC803C" wp14:editId="08415283">
            <wp:extent cx="6309360" cy="3343910"/>
            <wp:effectExtent l="0" t="0" r="0" b="8890"/>
            <wp:docPr id="502645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5835" name="Picture 5026458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17CC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1FF07CE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D636BB0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0C7A1B8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23D0102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63575BC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533B910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CEAD6FC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9197118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AD380A0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3EFC25A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3886E1A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7470EF9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2113749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0DB882D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1F25E53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CFE540B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59B0CFB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C96FF80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2FC5930" w14:textId="0A403DBB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Item 2 </w:t>
      </w:r>
    </w:p>
    <w:p w14:paraId="0171E0D6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5739A99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2B8056C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ADA36B3" w14:textId="77777777" w:rsidR="00D34F10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3860D02" w14:textId="75A8594D" w:rsidR="00D34F10" w:rsidRPr="00C45D79" w:rsidRDefault="00D34F1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STe</w:t>
      </w:r>
    </w:p>
    <w:sectPr w:rsidR="00D34F10" w:rsidRPr="00C45D79" w:rsidSect="00001CD4">
      <w:footerReference w:type="even" r:id="rId13"/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5A1CB" w14:textId="77777777" w:rsidR="00CA1BE6" w:rsidRDefault="00CA1BE6">
      <w:r>
        <w:separator/>
      </w:r>
    </w:p>
  </w:endnote>
  <w:endnote w:type="continuationSeparator" w:id="0">
    <w:p w14:paraId="262D7569" w14:textId="77777777" w:rsidR="00CA1BE6" w:rsidRDefault="00C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3DBD7D8E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5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023B6" w14:textId="77777777" w:rsidR="00CA1BE6" w:rsidRDefault="00CA1BE6">
      <w:r>
        <w:separator/>
      </w:r>
    </w:p>
  </w:footnote>
  <w:footnote w:type="continuationSeparator" w:id="0">
    <w:p w14:paraId="47CB80C8" w14:textId="77777777" w:rsidR="00CA1BE6" w:rsidRDefault="00C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3852"/>
    <w:rsid w:val="000052DD"/>
    <w:rsid w:val="00005F1C"/>
    <w:rsid w:val="000234D2"/>
    <w:rsid w:val="000355B7"/>
    <w:rsid w:val="00036F53"/>
    <w:rsid w:val="000532ED"/>
    <w:rsid w:val="00062362"/>
    <w:rsid w:val="00063981"/>
    <w:rsid w:val="00070419"/>
    <w:rsid w:val="00083BFE"/>
    <w:rsid w:val="000A0C86"/>
    <w:rsid w:val="000A14BA"/>
    <w:rsid w:val="000A5C8D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156B6"/>
    <w:rsid w:val="001212C7"/>
    <w:rsid w:val="00123B68"/>
    <w:rsid w:val="001279C3"/>
    <w:rsid w:val="00132B06"/>
    <w:rsid w:val="00133C44"/>
    <w:rsid w:val="00136515"/>
    <w:rsid w:val="00140978"/>
    <w:rsid w:val="00142C41"/>
    <w:rsid w:val="00150992"/>
    <w:rsid w:val="00151731"/>
    <w:rsid w:val="0015194C"/>
    <w:rsid w:val="00155280"/>
    <w:rsid w:val="00156EB9"/>
    <w:rsid w:val="001637B6"/>
    <w:rsid w:val="00163923"/>
    <w:rsid w:val="001712F8"/>
    <w:rsid w:val="00173797"/>
    <w:rsid w:val="0019037A"/>
    <w:rsid w:val="001937BF"/>
    <w:rsid w:val="001C1BB2"/>
    <w:rsid w:val="001D2378"/>
    <w:rsid w:val="001D4006"/>
    <w:rsid w:val="001E4183"/>
    <w:rsid w:val="001E6DC5"/>
    <w:rsid w:val="001E7D64"/>
    <w:rsid w:val="001F13C7"/>
    <w:rsid w:val="001F7408"/>
    <w:rsid w:val="00203AAC"/>
    <w:rsid w:val="002077DE"/>
    <w:rsid w:val="00215BD3"/>
    <w:rsid w:val="002212CC"/>
    <w:rsid w:val="00236D7C"/>
    <w:rsid w:val="00245FE1"/>
    <w:rsid w:val="002578EF"/>
    <w:rsid w:val="00260F18"/>
    <w:rsid w:val="002611DF"/>
    <w:rsid w:val="00263D8E"/>
    <w:rsid w:val="00267389"/>
    <w:rsid w:val="00267904"/>
    <w:rsid w:val="00272DDC"/>
    <w:rsid w:val="00286175"/>
    <w:rsid w:val="00290966"/>
    <w:rsid w:val="00290B40"/>
    <w:rsid w:val="00290CD9"/>
    <w:rsid w:val="00292A24"/>
    <w:rsid w:val="002A0E97"/>
    <w:rsid w:val="002A7C5E"/>
    <w:rsid w:val="002D7ED5"/>
    <w:rsid w:val="002E4C58"/>
    <w:rsid w:val="002F442D"/>
    <w:rsid w:val="002F4B0D"/>
    <w:rsid w:val="00301CB2"/>
    <w:rsid w:val="0031051B"/>
    <w:rsid w:val="003179AA"/>
    <w:rsid w:val="00324F8B"/>
    <w:rsid w:val="003516B3"/>
    <w:rsid w:val="003635BD"/>
    <w:rsid w:val="00364A68"/>
    <w:rsid w:val="00372BCC"/>
    <w:rsid w:val="003A241A"/>
    <w:rsid w:val="003A46F9"/>
    <w:rsid w:val="003A5BA4"/>
    <w:rsid w:val="003B648C"/>
    <w:rsid w:val="003D1170"/>
    <w:rsid w:val="003D14BF"/>
    <w:rsid w:val="003D4DCB"/>
    <w:rsid w:val="003D4FAB"/>
    <w:rsid w:val="003D5324"/>
    <w:rsid w:val="003F17B4"/>
    <w:rsid w:val="003F4B63"/>
    <w:rsid w:val="003F5DDE"/>
    <w:rsid w:val="00400738"/>
    <w:rsid w:val="00403DFB"/>
    <w:rsid w:val="00407477"/>
    <w:rsid w:val="0041239F"/>
    <w:rsid w:val="004138EF"/>
    <w:rsid w:val="004169F6"/>
    <w:rsid w:val="00417AF2"/>
    <w:rsid w:val="00420586"/>
    <w:rsid w:val="004300C8"/>
    <w:rsid w:val="00432E59"/>
    <w:rsid w:val="00433C2B"/>
    <w:rsid w:val="00435BC5"/>
    <w:rsid w:val="004365B7"/>
    <w:rsid w:val="004371EE"/>
    <w:rsid w:val="0044099F"/>
    <w:rsid w:val="00441142"/>
    <w:rsid w:val="00442D16"/>
    <w:rsid w:val="00444FE8"/>
    <w:rsid w:val="004455C4"/>
    <w:rsid w:val="0044574D"/>
    <w:rsid w:val="0044718B"/>
    <w:rsid w:val="00451A38"/>
    <w:rsid w:val="00451E79"/>
    <w:rsid w:val="00452B85"/>
    <w:rsid w:val="00454F12"/>
    <w:rsid w:val="0047415B"/>
    <w:rsid w:val="00487805"/>
    <w:rsid w:val="00497330"/>
    <w:rsid w:val="004A10CE"/>
    <w:rsid w:val="004A1F43"/>
    <w:rsid w:val="004B0A11"/>
    <w:rsid w:val="004C1E16"/>
    <w:rsid w:val="004D1541"/>
    <w:rsid w:val="004D58D4"/>
    <w:rsid w:val="004E43AF"/>
    <w:rsid w:val="004E533E"/>
    <w:rsid w:val="004E5377"/>
    <w:rsid w:val="004F540B"/>
    <w:rsid w:val="00501E2A"/>
    <w:rsid w:val="00503412"/>
    <w:rsid w:val="0051074A"/>
    <w:rsid w:val="00516F88"/>
    <w:rsid w:val="005260E3"/>
    <w:rsid w:val="005304CC"/>
    <w:rsid w:val="00536180"/>
    <w:rsid w:val="00552532"/>
    <w:rsid w:val="00554B88"/>
    <w:rsid w:val="00556942"/>
    <w:rsid w:val="0055706E"/>
    <w:rsid w:val="005623D4"/>
    <w:rsid w:val="0057098F"/>
    <w:rsid w:val="00575FE8"/>
    <w:rsid w:val="00577559"/>
    <w:rsid w:val="00590787"/>
    <w:rsid w:val="0059502E"/>
    <w:rsid w:val="005A4711"/>
    <w:rsid w:val="005A59B3"/>
    <w:rsid w:val="005B0D4C"/>
    <w:rsid w:val="005B4BAC"/>
    <w:rsid w:val="005B4DB0"/>
    <w:rsid w:val="005B68B0"/>
    <w:rsid w:val="005C3131"/>
    <w:rsid w:val="005C6432"/>
    <w:rsid w:val="005D1C1A"/>
    <w:rsid w:val="005E06B1"/>
    <w:rsid w:val="005E369C"/>
    <w:rsid w:val="005E5CF9"/>
    <w:rsid w:val="005E5E8A"/>
    <w:rsid w:val="00600EC9"/>
    <w:rsid w:val="00621A78"/>
    <w:rsid w:val="006316DB"/>
    <w:rsid w:val="00633839"/>
    <w:rsid w:val="00634A91"/>
    <w:rsid w:val="00637F83"/>
    <w:rsid w:val="006432B7"/>
    <w:rsid w:val="006432C0"/>
    <w:rsid w:val="00643F9C"/>
    <w:rsid w:val="00645A6E"/>
    <w:rsid w:val="00651CFC"/>
    <w:rsid w:val="00653FBE"/>
    <w:rsid w:val="00657A13"/>
    <w:rsid w:val="00681368"/>
    <w:rsid w:val="0069127E"/>
    <w:rsid w:val="00696AF7"/>
    <w:rsid w:val="006C12D7"/>
    <w:rsid w:val="006C221B"/>
    <w:rsid w:val="006C312A"/>
    <w:rsid w:val="006C6353"/>
    <w:rsid w:val="006E198A"/>
    <w:rsid w:val="006E69DA"/>
    <w:rsid w:val="006F37D7"/>
    <w:rsid w:val="006F77B1"/>
    <w:rsid w:val="00701A8E"/>
    <w:rsid w:val="0071620B"/>
    <w:rsid w:val="00723697"/>
    <w:rsid w:val="00733FE2"/>
    <w:rsid w:val="00740074"/>
    <w:rsid w:val="00745367"/>
    <w:rsid w:val="00746DB4"/>
    <w:rsid w:val="00754238"/>
    <w:rsid w:val="00755C94"/>
    <w:rsid w:val="00780C6E"/>
    <w:rsid w:val="00787E76"/>
    <w:rsid w:val="00793029"/>
    <w:rsid w:val="00794DF3"/>
    <w:rsid w:val="00795FCA"/>
    <w:rsid w:val="007A68B4"/>
    <w:rsid w:val="007B1BB1"/>
    <w:rsid w:val="007B24C2"/>
    <w:rsid w:val="007B6074"/>
    <w:rsid w:val="007C27D9"/>
    <w:rsid w:val="007D564A"/>
    <w:rsid w:val="007E50D4"/>
    <w:rsid w:val="007E755A"/>
    <w:rsid w:val="007F0D87"/>
    <w:rsid w:val="007F327C"/>
    <w:rsid w:val="007F5540"/>
    <w:rsid w:val="007F571F"/>
    <w:rsid w:val="008039DC"/>
    <w:rsid w:val="00806989"/>
    <w:rsid w:val="00810278"/>
    <w:rsid w:val="0081337E"/>
    <w:rsid w:val="0082144A"/>
    <w:rsid w:val="008267C6"/>
    <w:rsid w:val="008273FD"/>
    <w:rsid w:val="0083272A"/>
    <w:rsid w:val="0083342C"/>
    <w:rsid w:val="00835548"/>
    <w:rsid w:val="00844205"/>
    <w:rsid w:val="00845FFF"/>
    <w:rsid w:val="00851005"/>
    <w:rsid w:val="00854393"/>
    <w:rsid w:val="008557E0"/>
    <w:rsid w:val="0085640B"/>
    <w:rsid w:val="008576FB"/>
    <w:rsid w:val="00857EA5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B4FD3"/>
    <w:rsid w:val="008C5C55"/>
    <w:rsid w:val="008D5C67"/>
    <w:rsid w:val="008E0A61"/>
    <w:rsid w:val="008E3E02"/>
    <w:rsid w:val="008E4AF8"/>
    <w:rsid w:val="008E6378"/>
    <w:rsid w:val="008E683E"/>
    <w:rsid w:val="008E79B1"/>
    <w:rsid w:val="008F3AAC"/>
    <w:rsid w:val="008F4948"/>
    <w:rsid w:val="008F4EB4"/>
    <w:rsid w:val="008F5A32"/>
    <w:rsid w:val="00920B2B"/>
    <w:rsid w:val="00921E5A"/>
    <w:rsid w:val="009259D2"/>
    <w:rsid w:val="00925CE9"/>
    <w:rsid w:val="00941692"/>
    <w:rsid w:val="00947849"/>
    <w:rsid w:val="00962521"/>
    <w:rsid w:val="009663E6"/>
    <w:rsid w:val="00971280"/>
    <w:rsid w:val="00971CB8"/>
    <w:rsid w:val="009736E3"/>
    <w:rsid w:val="0098061D"/>
    <w:rsid w:val="009878A7"/>
    <w:rsid w:val="00992B5E"/>
    <w:rsid w:val="00993E7C"/>
    <w:rsid w:val="009A3BB8"/>
    <w:rsid w:val="009A4353"/>
    <w:rsid w:val="009A6160"/>
    <w:rsid w:val="009B36BD"/>
    <w:rsid w:val="009C12C0"/>
    <w:rsid w:val="009C13AD"/>
    <w:rsid w:val="009C1AFE"/>
    <w:rsid w:val="009C296E"/>
    <w:rsid w:val="009C5AE1"/>
    <w:rsid w:val="009D0A80"/>
    <w:rsid w:val="009D0FF5"/>
    <w:rsid w:val="009D3A86"/>
    <w:rsid w:val="009D470C"/>
    <w:rsid w:val="009D5353"/>
    <w:rsid w:val="009E4BA2"/>
    <w:rsid w:val="009E5446"/>
    <w:rsid w:val="009E640E"/>
    <w:rsid w:val="00A019C4"/>
    <w:rsid w:val="00A056DA"/>
    <w:rsid w:val="00A05F5B"/>
    <w:rsid w:val="00A063B3"/>
    <w:rsid w:val="00A06E59"/>
    <w:rsid w:val="00A13C54"/>
    <w:rsid w:val="00A17B91"/>
    <w:rsid w:val="00A264C8"/>
    <w:rsid w:val="00A30064"/>
    <w:rsid w:val="00A32DE0"/>
    <w:rsid w:val="00A3356F"/>
    <w:rsid w:val="00A342E8"/>
    <w:rsid w:val="00A343DB"/>
    <w:rsid w:val="00A36811"/>
    <w:rsid w:val="00A44E8D"/>
    <w:rsid w:val="00A46BEA"/>
    <w:rsid w:val="00A52667"/>
    <w:rsid w:val="00A57A54"/>
    <w:rsid w:val="00A62468"/>
    <w:rsid w:val="00A703B8"/>
    <w:rsid w:val="00A70C6E"/>
    <w:rsid w:val="00A84450"/>
    <w:rsid w:val="00A86148"/>
    <w:rsid w:val="00A97492"/>
    <w:rsid w:val="00AB3C4D"/>
    <w:rsid w:val="00AB4351"/>
    <w:rsid w:val="00AB7BA8"/>
    <w:rsid w:val="00AC2784"/>
    <w:rsid w:val="00AC35FB"/>
    <w:rsid w:val="00AD04C2"/>
    <w:rsid w:val="00AD339A"/>
    <w:rsid w:val="00AD571F"/>
    <w:rsid w:val="00AE49AB"/>
    <w:rsid w:val="00AF4726"/>
    <w:rsid w:val="00AF5CD8"/>
    <w:rsid w:val="00B06F45"/>
    <w:rsid w:val="00B079BF"/>
    <w:rsid w:val="00B17F45"/>
    <w:rsid w:val="00B2091F"/>
    <w:rsid w:val="00B21EB5"/>
    <w:rsid w:val="00B230DE"/>
    <w:rsid w:val="00B2644E"/>
    <w:rsid w:val="00B33CB9"/>
    <w:rsid w:val="00B444F2"/>
    <w:rsid w:val="00B4595C"/>
    <w:rsid w:val="00B50A1A"/>
    <w:rsid w:val="00B54893"/>
    <w:rsid w:val="00B55020"/>
    <w:rsid w:val="00B7304A"/>
    <w:rsid w:val="00B73AC4"/>
    <w:rsid w:val="00B81609"/>
    <w:rsid w:val="00BA0F83"/>
    <w:rsid w:val="00BB64C5"/>
    <w:rsid w:val="00BC01C9"/>
    <w:rsid w:val="00BC1A80"/>
    <w:rsid w:val="00BD385C"/>
    <w:rsid w:val="00BE1AD9"/>
    <w:rsid w:val="00BE3EDC"/>
    <w:rsid w:val="00C16B42"/>
    <w:rsid w:val="00C20AAC"/>
    <w:rsid w:val="00C21718"/>
    <w:rsid w:val="00C23549"/>
    <w:rsid w:val="00C4541C"/>
    <w:rsid w:val="00C45D79"/>
    <w:rsid w:val="00C513CA"/>
    <w:rsid w:val="00C52558"/>
    <w:rsid w:val="00C60E53"/>
    <w:rsid w:val="00C613F8"/>
    <w:rsid w:val="00C65A4B"/>
    <w:rsid w:val="00C70F72"/>
    <w:rsid w:val="00C7429A"/>
    <w:rsid w:val="00C74584"/>
    <w:rsid w:val="00C767CC"/>
    <w:rsid w:val="00C76CE4"/>
    <w:rsid w:val="00C82862"/>
    <w:rsid w:val="00C836E4"/>
    <w:rsid w:val="00C83C9E"/>
    <w:rsid w:val="00C9166E"/>
    <w:rsid w:val="00C93DAB"/>
    <w:rsid w:val="00C958CA"/>
    <w:rsid w:val="00CA1BE6"/>
    <w:rsid w:val="00CA494C"/>
    <w:rsid w:val="00CC362C"/>
    <w:rsid w:val="00CD2BB9"/>
    <w:rsid w:val="00D068CB"/>
    <w:rsid w:val="00D2368B"/>
    <w:rsid w:val="00D33187"/>
    <w:rsid w:val="00D34F10"/>
    <w:rsid w:val="00D37B0E"/>
    <w:rsid w:val="00D46D00"/>
    <w:rsid w:val="00D47651"/>
    <w:rsid w:val="00D548CC"/>
    <w:rsid w:val="00D62027"/>
    <w:rsid w:val="00D63A1C"/>
    <w:rsid w:val="00D71E52"/>
    <w:rsid w:val="00D72586"/>
    <w:rsid w:val="00D76BB4"/>
    <w:rsid w:val="00D81495"/>
    <w:rsid w:val="00D81515"/>
    <w:rsid w:val="00D82CA2"/>
    <w:rsid w:val="00D833C6"/>
    <w:rsid w:val="00D85748"/>
    <w:rsid w:val="00D91494"/>
    <w:rsid w:val="00DA48F5"/>
    <w:rsid w:val="00DA6848"/>
    <w:rsid w:val="00DC02FC"/>
    <w:rsid w:val="00DC1555"/>
    <w:rsid w:val="00DC5902"/>
    <w:rsid w:val="00DE2174"/>
    <w:rsid w:val="00DE6536"/>
    <w:rsid w:val="00E00436"/>
    <w:rsid w:val="00E0413C"/>
    <w:rsid w:val="00E070EC"/>
    <w:rsid w:val="00E327C8"/>
    <w:rsid w:val="00E46979"/>
    <w:rsid w:val="00E54CF6"/>
    <w:rsid w:val="00E56A1E"/>
    <w:rsid w:val="00E62B9B"/>
    <w:rsid w:val="00E65374"/>
    <w:rsid w:val="00E659E8"/>
    <w:rsid w:val="00E66E4A"/>
    <w:rsid w:val="00E6784F"/>
    <w:rsid w:val="00E67CCD"/>
    <w:rsid w:val="00E74EEF"/>
    <w:rsid w:val="00E844BE"/>
    <w:rsid w:val="00E878A7"/>
    <w:rsid w:val="00EA06F6"/>
    <w:rsid w:val="00EA5216"/>
    <w:rsid w:val="00EB10D4"/>
    <w:rsid w:val="00EB1261"/>
    <w:rsid w:val="00EB2D1D"/>
    <w:rsid w:val="00EB502E"/>
    <w:rsid w:val="00EC7E8B"/>
    <w:rsid w:val="00ED7652"/>
    <w:rsid w:val="00EE2724"/>
    <w:rsid w:val="00EF3CD6"/>
    <w:rsid w:val="00EF5976"/>
    <w:rsid w:val="00F01AAC"/>
    <w:rsid w:val="00F17B11"/>
    <w:rsid w:val="00F20593"/>
    <w:rsid w:val="00F36394"/>
    <w:rsid w:val="00F37091"/>
    <w:rsid w:val="00F374D1"/>
    <w:rsid w:val="00F44716"/>
    <w:rsid w:val="00F44EBF"/>
    <w:rsid w:val="00F45063"/>
    <w:rsid w:val="00F57A58"/>
    <w:rsid w:val="00F805D8"/>
    <w:rsid w:val="00F8124B"/>
    <w:rsid w:val="00F81438"/>
    <w:rsid w:val="00F8235B"/>
    <w:rsid w:val="00F86838"/>
    <w:rsid w:val="00F940C4"/>
    <w:rsid w:val="00F97C86"/>
    <w:rsid w:val="00FA5148"/>
    <w:rsid w:val="00FB084F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767</TotalTime>
  <Pages>6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320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156</cp:revision>
  <cp:lastPrinted>2009-02-11T13:43:00Z</cp:lastPrinted>
  <dcterms:created xsi:type="dcterms:W3CDTF">2025-05-02T17:59:00Z</dcterms:created>
  <dcterms:modified xsi:type="dcterms:W3CDTF">2025-06-17T15:29:00Z</dcterms:modified>
</cp:coreProperties>
</file>