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5BA9E95C" w:rsidR="00272DDC" w:rsidRPr="006E6826" w:rsidRDefault="004E1558" w:rsidP="007F5540">
            <w:pPr>
              <w:keepNext/>
              <w:keepLines/>
            </w:pPr>
            <w:r>
              <w:t>7</w:t>
            </w:r>
            <w:r w:rsidR="00B55020">
              <w:t>/</w:t>
            </w:r>
            <w:r w:rsidR="00A0330A">
              <w:t>22</w:t>
            </w:r>
            <w:r w:rsidR="00036F53"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B4A5E1" w14:textId="6B32D60D" w:rsidR="00A342E8" w:rsidRDefault="00270266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Page 191</w:t>
      </w:r>
    </w:p>
    <w:p w14:paraId="10E4F51A" w14:textId="77777777" w:rsidR="00270266" w:rsidRDefault="0027026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0C58962" w14:textId="77777777" w:rsidR="00270266" w:rsidRDefault="0027026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14355C0" w14:textId="2B7CEC02" w:rsidR="00270266" w:rsidRDefault="003B3984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7276DBAB" wp14:editId="3740F0D3">
            <wp:extent cx="6309360" cy="3547745"/>
            <wp:effectExtent l="0" t="0" r="0" b="0"/>
            <wp:docPr id="13900886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88616" name="Picture 1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A41E" w14:textId="77777777" w:rsidR="00151AD0" w:rsidRDefault="00151AD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71CFA4F" w14:textId="77777777" w:rsidR="00151AD0" w:rsidRDefault="00151AD0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FE19EE7" w14:textId="4691C279" w:rsidR="00151AD0" w:rsidRDefault="00151AD0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 wp14:anchorId="60DE641C" wp14:editId="3F9F216F">
            <wp:extent cx="6309360" cy="5944235"/>
            <wp:effectExtent l="0" t="0" r="0" b="0"/>
            <wp:docPr id="16581828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82820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8E1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33EA2FB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EE026DD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3021B65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43FA32B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C3A5069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D7998F4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5BE007D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0C1288E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32BFA29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3518F1E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4E071D2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F5A4794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C759988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59C7969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ACDEA15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A14294A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140E6A7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270163F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F5CCFCA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68F606E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028C80B" w14:textId="77777777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693F579" w14:textId="1E2EA068" w:rsidR="001A6934" w:rsidRDefault="001A6934" w:rsidP="00481658">
      <w:pPr>
        <w:pStyle w:val="Header"/>
        <w:keepNext/>
        <w:keepLines/>
        <w:tabs>
          <w:tab w:val="clear" w:pos="4320"/>
          <w:tab w:val="clear" w:pos="8640"/>
          <w:tab w:val="left" w:pos="2220"/>
        </w:tabs>
      </w:pPr>
      <w:r>
        <w:t>19</w:t>
      </w:r>
      <w:r w:rsidR="00481658">
        <w:t>2 &amp; 193</w:t>
      </w:r>
    </w:p>
    <w:p w14:paraId="10DF1D80" w14:textId="4E7E4B11" w:rsidR="001A6934" w:rsidRDefault="001A6934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5E12A098" wp14:editId="5E77C0B4">
            <wp:extent cx="6309360" cy="5944235"/>
            <wp:effectExtent l="0" t="0" r="0" b="0"/>
            <wp:docPr id="16053194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9454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A13C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1E73B13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1884BD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D8A749B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7455E11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1AFC04A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12A9E0F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BD7000F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78E55CD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AD68963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34E0993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F4B931F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0B0CCD3" w14:textId="77777777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392E75B" w14:textId="35A9253F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Page 194</w:t>
      </w:r>
    </w:p>
    <w:p w14:paraId="4AC22068" w14:textId="1200CCCC" w:rsidR="0071228B" w:rsidRDefault="0071228B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43BD6DE0" wp14:editId="6E5B14FC">
            <wp:extent cx="3332730" cy="3547745"/>
            <wp:effectExtent l="0" t="0" r="1270" b="0"/>
            <wp:docPr id="812621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21282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6B6D" w14:textId="77777777" w:rsidR="002123AC" w:rsidRDefault="002123AC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ECEEC97" w14:textId="77777777" w:rsidR="002123AC" w:rsidRDefault="002123AC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7DF2E0A" w14:textId="77777777" w:rsidR="002123AC" w:rsidRDefault="002123AC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30A85AB" w14:textId="77777777" w:rsidR="002123AC" w:rsidRDefault="002123AC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CB843E3" w14:textId="2A94C45F" w:rsidR="005460C2" w:rsidRDefault="00E90C6F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 wp14:anchorId="283E4170" wp14:editId="020E0178">
            <wp:extent cx="3338849" cy="3547745"/>
            <wp:effectExtent l="0" t="0" r="0" b="0"/>
            <wp:docPr id="1935706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06016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49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6B86" w14:textId="77777777" w:rsidR="002123AC" w:rsidRDefault="002123AC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8EFC012" w14:textId="77777777" w:rsidR="002123AC" w:rsidRDefault="002123AC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FE0C0F2" w14:textId="77777777" w:rsidR="002123AC" w:rsidRDefault="002123AC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533AF98" w14:textId="77777777" w:rsidR="002123AC" w:rsidRDefault="002123AC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77431DD" w14:textId="77777777" w:rsidR="00E90C6F" w:rsidRDefault="00E90C6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2E4814A" w14:textId="77777777" w:rsidR="00E90C6F" w:rsidRDefault="00E90C6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B9C1BCB" w14:textId="77777777" w:rsidR="00E90C6F" w:rsidRDefault="00E90C6F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10DE712" w14:textId="06EE803C" w:rsidR="00E90C6F" w:rsidRDefault="00E90C6F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Page 195</w:t>
      </w:r>
      <w:r w:rsidR="00BB5E93">
        <w:t xml:space="preserve"> - 197</w:t>
      </w:r>
    </w:p>
    <w:p w14:paraId="39C91243" w14:textId="384F8C74" w:rsidR="00E90C6F" w:rsidRDefault="007F1592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5ECC0E3D" wp14:editId="602CD4AB">
            <wp:extent cx="3324704" cy="3547745"/>
            <wp:effectExtent l="0" t="0" r="9525" b="0"/>
            <wp:docPr id="157907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112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04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16E0" w14:textId="77777777" w:rsidR="00BB5E93" w:rsidRDefault="00BB5E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84C07FF" w14:textId="77777777" w:rsidR="00BB5E93" w:rsidRDefault="00BB5E9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CCEE12E" w14:textId="23ABBC2D" w:rsidR="00BB5E93" w:rsidRDefault="002F1B79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0E5EDD99" wp14:editId="2C980CB9">
            <wp:extent cx="3371430" cy="3547576"/>
            <wp:effectExtent l="0" t="0" r="635" b="0"/>
            <wp:docPr id="5149209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20963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30" cy="3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8D9E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6CF60F0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DCFC7B8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62D9E37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7DA0AF6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40518E8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BFA7DEE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881D1EE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2009A5D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62EAE54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88971B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8D7B141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F6CF24A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E1E29F3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6CC9D17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15A390F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CBD8684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5B34465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4E5856C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AE5363C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4FE300F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F6AEECB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27135F0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05E3B8E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B9AAD3D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75907A0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B8DA683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27F315B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EC22869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3CF7637" w14:textId="7777777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82409BA" w14:textId="565C7FB7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Page 206</w:t>
      </w:r>
    </w:p>
    <w:p w14:paraId="4DAC3303" w14:textId="20804394" w:rsidR="00710C76" w:rsidRDefault="00710C76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07FDC706" wp14:editId="4DA35F22">
            <wp:extent cx="3429479" cy="1181265"/>
            <wp:effectExtent l="0" t="0" r="0" b="0"/>
            <wp:docPr id="186695375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53758" name="Picture 8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0472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377CDF9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EE201B4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761212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16505F9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5A0CF05" w14:textId="12958342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0CD9381F" wp14:editId="42E8DD54">
            <wp:extent cx="6309360" cy="3404870"/>
            <wp:effectExtent l="0" t="0" r="0" b="5080"/>
            <wp:docPr id="1543835838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35838" name="Picture 9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C01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37FCC84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A04703F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64F78E6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5D48174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9AF93B7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B042E83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6AF1788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DFAA79E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035C599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A9A6396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FA1D9F7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F1108DE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6367192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CBF7501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E17F7E5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B255FF4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0651315" w14:textId="77777777" w:rsidR="000F4932" w:rsidRDefault="000F4932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AA6C811" w14:textId="54688D29" w:rsidR="000F4932" w:rsidRDefault="00AE0CA5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49FC49A4" wp14:editId="27C6FB6B">
            <wp:extent cx="6309360" cy="4991100"/>
            <wp:effectExtent l="0" t="0" r="0" b="0"/>
            <wp:docPr id="35881047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10476" name="Picture 10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0542" w14:textId="77777777" w:rsidR="00C23539" w:rsidRDefault="00C23539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7637B4B" w14:textId="77777777" w:rsidR="00C23539" w:rsidRDefault="00C23539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D60E67D" w14:textId="77777777" w:rsidR="00C23539" w:rsidRDefault="00C23539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1A5EE78" w14:textId="77777777" w:rsidR="00C23539" w:rsidRDefault="00C23539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4716F94" w14:textId="77777777" w:rsidR="00C23539" w:rsidRDefault="00C23539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55B2FF5" w14:textId="77777777" w:rsidR="00C23539" w:rsidRDefault="00C23539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E638C72" w14:textId="04963D87" w:rsidR="00C23539" w:rsidRDefault="00C23539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 xml:space="preserve">Cannot do other pages due to </w:t>
      </w:r>
      <w:r w:rsidR="00BB39D1">
        <w:t>error of the images not being able to be Pulled up</w:t>
      </w:r>
    </w:p>
    <w:sectPr w:rsidR="00C23539" w:rsidSect="00001CD4">
      <w:footerReference w:type="even" r:id="rId17"/>
      <w:footerReference w:type="default" r:id="rId1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932A8" w14:textId="77777777" w:rsidR="00696218" w:rsidRDefault="00696218">
      <w:r>
        <w:separator/>
      </w:r>
    </w:p>
  </w:endnote>
  <w:endnote w:type="continuationSeparator" w:id="0">
    <w:p w14:paraId="4A35D534" w14:textId="77777777" w:rsidR="00696218" w:rsidRDefault="00696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3DBD7D8E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5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62142" w14:textId="77777777" w:rsidR="00696218" w:rsidRDefault="00696218">
      <w:r>
        <w:separator/>
      </w:r>
    </w:p>
  </w:footnote>
  <w:footnote w:type="continuationSeparator" w:id="0">
    <w:p w14:paraId="18817143" w14:textId="77777777" w:rsidR="00696218" w:rsidRDefault="00696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3852"/>
    <w:rsid w:val="000052DD"/>
    <w:rsid w:val="00005F1C"/>
    <w:rsid w:val="00021EAB"/>
    <w:rsid w:val="000234D2"/>
    <w:rsid w:val="000258D6"/>
    <w:rsid w:val="000355B7"/>
    <w:rsid w:val="0003632C"/>
    <w:rsid w:val="00036F53"/>
    <w:rsid w:val="000421E7"/>
    <w:rsid w:val="000532ED"/>
    <w:rsid w:val="00062362"/>
    <w:rsid w:val="00063981"/>
    <w:rsid w:val="00070419"/>
    <w:rsid w:val="00083BFE"/>
    <w:rsid w:val="000877ED"/>
    <w:rsid w:val="000A0C86"/>
    <w:rsid w:val="000A14BA"/>
    <w:rsid w:val="000A5C8D"/>
    <w:rsid w:val="000D321D"/>
    <w:rsid w:val="000D364E"/>
    <w:rsid w:val="000D685F"/>
    <w:rsid w:val="000E236D"/>
    <w:rsid w:val="000E24E9"/>
    <w:rsid w:val="000E72D1"/>
    <w:rsid w:val="000E74FA"/>
    <w:rsid w:val="000F4932"/>
    <w:rsid w:val="000F6B06"/>
    <w:rsid w:val="00103B2E"/>
    <w:rsid w:val="0011351B"/>
    <w:rsid w:val="001156B6"/>
    <w:rsid w:val="001212C7"/>
    <w:rsid w:val="00123B68"/>
    <w:rsid w:val="001279C3"/>
    <w:rsid w:val="00132B06"/>
    <w:rsid w:val="00133C44"/>
    <w:rsid w:val="00136515"/>
    <w:rsid w:val="00140978"/>
    <w:rsid w:val="00142C41"/>
    <w:rsid w:val="00150992"/>
    <w:rsid w:val="00151731"/>
    <w:rsid w:val="0015194C"/>
    <w:rsid w:val="00151AD0"/>
    <w:rsid w:val="00155280"/>
    <w:rsid w:val="00156EB9"/>
    <w:rsid w:val="001637B6"/>
    <w:rsid w:val="00163923"/>
    <w:rsid w:val="00166D27"/>
    <w:rsid w:val="001712F8"/>
    <w:rsid w:val="00173797"/>
    <w:rsid w:val="0019037A"/>
    <w:rsid w:val="001937BF"/>
    <w:rsid w:val="001A6934"/>
    <w:rsid w:val="001B0FCB"/>
    <w:rsid w:val="001C1BB2"/>
    <w:rsid w:val="001D2378"/>
    <w:rsid w:val="001D4006"/>
    <w:rsid w:val="001E4183"/>
    <w:rsid w:val="001E6DC5"/>
    <w:rsid w:val="001E7D64"/>
    <w:rsid w:val="001F13C7"/>
    <w:rsid w:val="001F7408"/>
    <w:rsid w:val="00203AAC"/>
    <w:rsid w:val="002077DE"/>
    <w:rsid w:val="002123AC"/>
    <w:rsid w:val="00215BD3"/>
    <w:rsid w:val="002212CC"/>
    <w:rsid w:val="00236D7C"/>
    <w:rsid w:val="00245FE1"/>
    <w:rsid w:val="002578EF"/>
    <w:rsid w:val="00260957"/>
    <w:rsid w:val="00260F18"/>
    <w:rsid w:val="002611DF"/>
    <w:rsid w:val="00263D8E"/>
    <w:rsid w:val="00263FC0"/>
    <w:rsid w:val="00267904"/>
    <w:rsid w:val="00270266"/>
    <w:rsid w:val="002704D6"/>
    <w:rsid w:val="00272DDC"/>
    <w:rsid w:val="002821C5"/>
    <w:rsid w:val="00286175"/>
    <w:rsid w:val="00290966"/>
    <w:rsid w:val="00290B40"/>
    <w:rsid w:val="00290CD9"/>
    <w:rsid w:val="00292692"/>
    <w:rsid w:val="00292A24"/>
    <w:rsid w:val="002A0E97"/>
    <w:rsid w:val="002A3657"/>
    <w:rsid w:val="002A7C5E"/>
    <w:rsid w:val="002B2C23"/>
    <w:rsid w:val="002C0D93"/>
    <w:rsid w:val="002D1759"/>
    <w:rsid w:val="002D7ED5"/>
    <w:rsid w:val="002E4C58"/>
    <w:rsid w:val="002F1B79"/>
    <w:rsid w:val="002F442D"/>
    <w:rsid w:val="002F4B0D"/>
    <w:rsid w:val="00301CB2"/>
    <w:rsid w:val="0031051B"/>
    <w:rsid w:val="00313C8F"/>
    <w:rsid w:val="003179AA"/>
    <w:rsid w:val="00324F8B"/>
    <w:rsid w:val="003516B3"/>
    <w:rsid w:val="00361421"/>
    <w:rsid w:val="003635BD"/>
    <w:rsid w:val="003647FF"/>
    <w:rsid w:val="00364A68"/>
    <w:rsid w:val="003719A4"/>
    <w:rsid w:val="00372BCC"/>
    <w:rsid w:val="003928B5"/>
    <w:rsid w:val="003A241A"/>
    <w:rsid w:val="003A46F9"/>
    <w:rsid w:val="003A5BA4"/>
    <w:rsid w:val="003B3984"/>
    <w:rsid w:val="003B648C"/>
    <w:rsid w:val="003C1164"/>
    <w:rsid w:val="003C64CA"/>
    <w:rsid w:val="003D1170"/>
    <w:rsid w:val="003D14BF"/>
    <w:rsid w:val="003D3F8C"/>
    <w:rsid w:val="003D4DCB"/>
    <w:rsid w:val="003D4FAB"/>
    <w:rsid w:val="003D5324"/>
    <w:rsid w:val="003F17B4"/>
    <w:rsid w:val="003F45CC"/>
    <w:rsid w:val="003F4B63"/>
    <w:rsid w:val="003F5DDE"/>
    <w:rsid w:val="00400738"/>
    <w:rsid w:val="00403DFB"/>
    <w:rsid w:val="00407477"/>
    <w:rsid w:val="0041239F"/>
    <w:rsid w:val="004138EF"/>
    <w:rsid w:val="004163FF"/>
    <w:rsid w:val="004169F6"/>
    <w:rsid w:val="00417AF2"/>
    <w:rsid w:val="00420586"/>
    <w:rsid w:val="0042088E"/>
    <w:rsid w:val="004300C8"/>
    <w:rsid w:val="00432E59"/>
    <w:rsid w:val="00433C2B"/>
    <w:rsid w:val="00435BC5"/>
    <w:rsid w:val="004365B7"/>
    <w:rsid w:val="004371EE"/>
    <w:rsid w:val="00437B95"/>
    <w:rsid w:val="0044099F"/>
    <w:rsid w:val="00441142"/>
    <w:rsid w:val="00442D16"/>
    <w:rsid w:val="00444FE8"/>
    <w:rsid w:val="00445484"/>
    <w:rsid w:val="004455C4"/>
    <w:rsid w:val="0044718B"/>
    <w:rsid w:val="00451A38"/>
    <w:rsid w:val="00451E79"/>
    <w:rsid w:val="00452B85"/>
    <w:rsid w:val="00454F12"/>
    <w:rsid w:val="0047415B"/>
    <w:rsid w:val="00475EF8"/>
    <w:rsid w:val="0047750D"/>
    <w:rsid w:val="004776E0"/>
    <w:rsid w:val="00481658"/>
    <w:rsid w:val="00483ED6"/>
    <w:rsid w:val="00486FA4"/>
    <w:rsid w:val="00487805"/>
    <w:rsid w:val="00497330"/>
    <w:rsid w:val="004A10CE"/>
    <w:rsid w:val="004A1F43"/>
    <w:rsid w:val="004B0A11"/>
    <w:rsid w:val="004C1E16"/>
    <w:rsid w:val="004D1541"/>
    <w:rsid w:val="004D58D4"/>
    <w:rsid w:val="004E1558"/>
    <w:rsid w:val="004E43AF"/>
    <w:rsid w:val="004E5377"/>
    <w:rsid w:val="004E68CC"/>
    <w:rsid w:val="004E6FC8"/>
    <w:rsid w:val="004E7987"/>
    <w:rsid w:val="004F46AD"/>
    <w:rsid w:val="004F540B"/>
    <w:rsid w:val="00501E2A"/>
    <w:rsid w:val="00503412"/>
    <w:rsid w:val="0051074A"/>
    <w:rsid w:val="00516F88"/>
    <w:rsid w:val="005260E3"/>
    <w:rsid w:val="005304CC"/>
    <w:rsid w:val="00530AD8"/>
    <w:rsid w:val="00536180"/>
    <w:rsid w:val="005460C2"/>
    <w:rsid w:val="00552532"/>
    <w:rsid w:val="00554B88"/>
    <w:rsid w:val="00556942"/>
    <w:rsid w:val="0055706E"/>
    <w:rsid w:val="005623D4"/>
    <w:rsid w:val="0057098F"/>
    <w:rsid w:val="00575FE8"/>
    <w:rsid w:val="00577559"/>
    <w:rsid w:val="00590787"/>
    <w:rsid w:val="0059502E"/>
    <w:rsid w:val="005A0F19"/>
    <w:rsid w:val="005A4711"/>
    <w:rsid w:val="005A59B3"/>
    <w:rsid w:val="005B0D4C"/>
    <w:rsid w:val="005B1A8F"/>
    <w:rsid w:val="005B2102"/>
    <w:rsid w:val="005B4BAC"/>
    <w:rsid w:val="005B4DB0"/>
    <w:rsid w:val="005B68B0"/>
    <w:rsid w:val="005C3131"/>
    <w:rsid w:val="005C608F"/>
    <w:rsid w:val="005C6432"/>
    <w:rsid w:val="005D1C1A"/>
    <w:rsid w:val="005D2217"/>
    <w:rsid w:val="005E06B1"/>
    <w:rsid w:val="005E369C"/>
    <w:rsid w:val="005E5CF9"/>
    <w:rsid w:val="005E5E8A"/>
    <w:rsid w:val="00600EC9"/>
    <w:rsid w:val="00602449"/>
    <w:rsid w:val="00602935"/>
    <w:rsid w:val="00611D19"/>
    <w:rsid w:val="00613CEE"/>
    <w:rsid w:val="00621A78"/>
    <w:rsid w:val="0062741D"/>
    <w:rsid w:val="006316DB"/>
    <w:rsid w:val="00633839"/>
    <w:rsid w:val="00634A91"/>
    <w:rsid w:val="006432B7"/>
    <w:rsid w:val="006432C0"/>
    <w:rsid w:val="00643F9C"/>
    <w:rsid w:val="00645A6E"/>
    <w:rsid w:val="00651589"/>
    <w:rsid w:val="00651CFC"/>
    <w:rsid w:val="00653FBE"/>
    <w:rsid w:val="00657A13"/>
    <w:rsid w:val="006761AA"/>
    <w:rsid w:val="00681368"/>
    <w:rsid w:val="00685DCA"/>
    <w:rsid w:val="0069127E"/>
    <w:rsid w:val="00696218"/>
    <w:rsid w:val="00696695"/>
    <w:rsid w:val="00696AF7"/>
    <w:rsid w:val="006A1A58"/>
    <w:rsid w:val="006C12D7"/>
    <w:rsid w:val="006C221B"/>
    <w:rsid w:val="006C312A"/>
    <w:rsid w:val="006C6353"/>
    <w:rsid w:val="006C6D60"/>
    <w:rsid w:val="006E198A"/>
    <w:rsid w:val="006E43E5"/>
    <w:rsid w:val="006E69DA"/>
    <w:rsid w:val="006F37D7"/>
    <w:rsid w:val="006F77B1"/>
    <w:rsid w:val="00701A8E"/>
    <w:rsid w:val="00702087"/>
    <w:rsid w:val="00710C76"/>
    <w:rsid w:val="0071228B"/>
    <w:rsid w:val="0071620B"/>
    <w:rsid w:val="00723697"/>
    <w:rsid w:val="00725B7C"/>
    <w:rsid w:val="00733FE2"/>
    <w:rsid w:val="00740074"/>
    <w:rsid w:val="00740B96"/>
    <w:rsid w:val="00745367"/>
    <w:rsid w:val="00746DB4"/>
    <w:rsid w:val="007527C9"/>
    <w:rsid w:val="00754238"/>
    <w:rsid w:val="00755C94"/>
    <w:rsid w:val="007625D9"/>
    <w:rsid w:val="007718F9"/>
    <w:rsid w:val="00773B98"/>
    <w:rsid w:val="00774478"/>
    <w:rsid w:val="007800F6"/>
    <w:rsid w:val="00780C6E"/>
    <w:rsid w:val="00787E76"/>
    <w:rsid w:val="00792CFA"/>
    <w:rsid w:val="00793029"/>
    <w:rsid w:val="00794DF3"/>
    <w:rsid w:val="00795FCA"/>
    <w:rsid w:val="007A34C6"/>
    <w:rsid w:val="007A48E2"/>
    <w:rsid w:val="007A68B4"/>
    <w:rsid w:val="007B1BB1"/>
    <w:rsid w:val="007B24C2"/>
    <w:rsid w:val="007B6074"/>
    <w:rsid w:val="007C27D9"/>
    <w:rsid w:val="007C3F3B"/>
    <w:rsid w:val="007D564A"/>
    <w:rsid w:val="007E50D4"/>
    <w:rsid w:val="007E755A"/>
    <w:rsid w:val="007F0D87"/>
    <w:rsid w:val="007F1592"/>
    <w:rsid w:val="007F327C"/>
    <w:rsid w:val="007F5540"/>
    <w:rsid w:val="007F571F"/>
    <w:rsid w:val="008039DC"/>
    <w:rsid w:val="00806989"/>
    <w:rsid w:val="00810278"/>
    <w:rsid w:val="00810893"/>
    <w:rsid w:val="0081270B"/>
    <w:rsid w:val="0081337E"/>
    <w:rsid w:val="0082144A"/>
    <w:rsid w:val="008267C6"/>
    <w:rsid w:val="008273FD"/>
    <w:rsid w:val="0083272A"/>
    <w:rsid w:val="0083342C"/>
    <w:rsid w:val="00835548"/>
    <w:rsid w:val="00844205"/>
    <w:rsid w:val="00845FFF"/>
    <w:rsid w:val="00850452"/>
    <w:rsid w:val="00851005"/>
    <w:rsid w:val="00854393"/>
    <w:rsid w:val="008557E0"/>
    <w:rsid w:val="0085640B"/>
    <w:rsid w:val="008576FB"/>
    <w:rsid w:val="00857EA5"/>
    <w:rsid w:val="00864238"/>
    <w:rsid w:val="00867BAE"/>
    <w:rsid w:val="00872CAD"/>
    <w:rsid w:val="008801DF"/>
    <w:rsid w:val="008825B0"/>
    <w:rsid w:val="00891A53"/>
    <w:rsid w:val="008947E3"/>
    <w:rsid w:val="00895DE2"/>
    <w:rsid w:val="00897BF2"/>
    <w:rsid w:val="008A31F5"/>
    <w:rsid w:val="008B20B2"/>
    <w:rsid w:val="008B2B93"/>
    <w:rsid w:val="008B4FD3"/>
    <w:rsid w:val="008C5C55"/>
    <w:rsid w:val="008D5C67"/>
    <w:rsid w:val="008E0A61"/>
    <w:rsid w:val="008E3E02"/>
    <w:rsid w:val="008E4AF8"/>
    <w:rsid w:val="008E6378"/>
    <w:rsid w:val="008E683E"/>
    <w:rsid w:val="008E79B1"/>
    <w:rsid w:val="008F3AAC"/>
    <w:rsid w:val="008F4948"/>
    <w:rsid w:val="008F4EB4"/>
    <w:rsid w:val="008F5A32"/>
    <w:rsid w:val="00920B2B"/>
    <w:rsid w:val="00921E5A"/>
    <w:rsid w:val="009259D2"/>
    <w:rsid w:val="00925CE9"/>
    <w:rsid w:val="00941692"/>
    <w:rsid w:val="0094377A"/>
    <w:rsid w:val="00947849"/>
    <w:rsid w:val="00962521"/>
    <w:rsid w:val="009663E6"/>
    <w:rsid w:val="00971280"/>
    <w:rsid w:val="00971CB8"/>
    <w:rsid w:val="00973537"/>
    <w:rsid w:val="009736E3"/>
    <w:rsid w:val="009766A2"/>
    <w:rsid w:val="0098061D"/>
    <w:rsid w:val="009878A7"/>
    <w:rsid w:val="00992B5E"/>
    <w:rsid w:val="009A3BB8"/>
    <w:rsid w:val="009A4353"/>
    <w:rsid w:val="009A6160"/>
    <w:rsid w:val="009B36BD"/>
    <w:rsid w:val="009C12C0"/>
    <w:rsid w:val="009C13AD"/>
    <w:rsid w:val="009C1AFE"/>
    <w:rsid w:val="009C296E"/>
    <w:rsid w:val="009C5AE1"/>
    <w:rsid w:val="009D0A80"/>
    <w:rsid w:val="009D0FF5"/>
    <w:rsid w:val="009D3A86"/>
    <w:rsid w:val="009D470C"/>
    <w:rsid w:val="009D5353"/>
    <w:rsid w:val="009E4BA2"/>
    <w:rsid w:val="009E5446"/>
    <w:rsid w:val="009E54AE"/>
    <w:rsid w:val="009E640E"/>
    <w:rsid w:val="00A00654"/>
    <w:rsid w:val="00A019C4"/>
    <w:rsid w:val="00A0330A"/>
    <w:rsid w:val="00A056DA"/>
    <w:rsid w:val="00A05F5B"/>
    <w:rsid w:val="00A063B3"/>
    <w:rsid w:val="00A06E59"/>
    <w:rsid w:val="00A13C54"/>
    <w:rsid w:val="00A17B91"/>
    <w:rsid w:val="00A264C8"/>
    <w:rsid w:val="00A30064"/>
    <w:rsid w:val="00A32DE0"/>
    <w:rsid w:val="00A3356F"/>
    <w:rsid w:val="00A3364C"/>
    <w:rsid w:val="00A342E8"/>
    <w:rsid w:val="00A343DB"/>
    <w:rsid w:val="00A36811"/>
    <w:rsid w:val="00A44E8D"/>
    <w:rsid w:val="00A46BEA"/>
    <w:rsid w:val="00A52667"/>
    <w:rsid w:val="00A57A54"/>
    <w:rsid w:val="00A620C7"/>
    <w:rsid w:val="00A62468"/>
    <w:rsid w:val="00A703B8"/>
    <w:rsid w:val="00A70C6E"/>
    <w:rsid w:val="00A84450"/>
    <w:rsid w:val="00A86148"/>
    <w:rsid w:val="00A97492"/>
    <w:rsid w:val="00AA1187"/>
    <w:rsid w:val="00AA2DCE"/>
    <w:rsid w:val="00AB3C4D"/>
    <w:rsid w:val="00AB4351"/>
    <w:rsid w:val="00AB7BA8"/>
    <w:rsid w:val="00AC2784"/>
    <w:rsid w:val="00AC35FB"/>
    <w:rsid w:val="00AD04C2"/>
    <w:rsid w:val="00AD339A"/>
    <w:rsid w:val="00AD571F"/>
    <w:rsid w:val="00AE0CA5"/>
    <w:rsid w:val="00AE49AB"/>
    <w:rsid w:val="00AF13AA"/>
    <w:rsid w:val="00AF4726"/>
    <w:rsid w:val="00AF5CD8"/>
    <w:rsid w:val="00B06F45"/>
    <w:rsid w:val="00B079BF"/>
    <w:rsid w:val="00B17F45"/>
    <w:rsid w:val="00B21EB5"/>
    <w:rsid w:val="00B230DE"/>
    <w:rsid w:val="00B313F5"/>
    <w:rsid w:val="00B33CB9"/>
    <w:rsid w:val="00B351A8"/>
    <w:rsid w:val="00B444F2"/>
    <w:rsid w:val="00B4595C"/>
    <w:rsid w:val="00B50A1A"/>
    <w:rsid w:val="00B54893"/>
    <w:rsid w:val="00B55020"/>
    <w:rsid w:val="00B7304A"/>
    <w:rsid w:val="00B73AC4"/>
    <w:rsid w:val="00B8024F"/>
    <w:rsid w:val="00B81609"/>
    <w:rsid w:val="00BA0F83"/>
    <w:rsid w:val="00BA7E07"/>
    <w:rsid w:val="00BB31B6"/>
    <w:rsid w:val="00BB39D1"/>
    <w:rsid w:val="00BB5E93"/>
    <w:rsid w:val="00BB64C5"/>
    <w:rsid w:val="00BC01C9"/>
    <w:rsid w:val="00BC1A80"/>
    <w:rsid w:val="00BD385C"/>
    <w:rsid w:val="00BE1AD9"/>
    <w:rsid w:val="00BE3EDC"/>
    <w:rsid w:val="00BE7EE3"/>
    <w:rsid w:val="00C04C19"/>
    <w:rsid w:val="00C06CAB"/>
    <w:rsid w:val="00C16B42"/>
    <w:rsid w:val="00C20AAC"/>
    <w:rsid w:val="00C21718"/>
    <w:rsid w:val="00C23539"/>
    <w:rsid w:val="00C23549"/>
    <w:rsid w:val="00C43B5C"/>
    <w:rsid w:val="00C4541C"/>
    <w:rsid w:val="00C513CA"/>
    <w:rsid w:val="00C52558"/>
    <w:rsid w:val="00C60E53"/>
    <w:rsid w:val="00C613F8"/>
    <w:rsid w:val="00C65A4B"/>
    <w:rsid w:val="00C70F72"/>
    <w:rsid w:val="00C7429A"/>
    <w:rsid w:val="00C74584"/>
    <w:rsid w:val="00C767CC"/>
    <w:rsid w:val="00C76CE4"/>
    <w:rsid w:val="00C7772D"/>
    <w:rsid w:val="00C77DF3"/>
    <w:rsid w:val="00C82862"/>
    <w:rsid w:val="00C836E4"/>
    <w:rsid w:val="00C83C9E"/>
    <w:rsid w:val="00C9166E"/>
    <w:rsid w:val="00C93DAB"/>
    <w:rsid w:val="00C958CA"/>
    <w:rsid w:val="00CA494C"/>
    <w:rsid w:val="00CC27DA"/>
    <w:rsid w:val="00CC362C"/>
    <w:rsid w:val="00CD2BB9"/>
    <w:rsid w:val="00D068CB"/>
    <w:rsid w:val="00D2368B"/>
    <w:rsid w:val="00D33187"/>
    <w:rsid w:val="00D37B0E"/>
    <w:rsid w:val="00D4323E"/>
    <w:rsid w:val="00D46D00"/>
    <w:rsid w:val="00D47651"/>
    <w:rsid w:val="00D548CC"/>
    <w:rsid w:val="00D62027"/>
    <w:rsid w:val="00D63A1C"/>
    <w:rsid w:val="00D71E52"/>
    <w:rsid w:val="00D72586"/>
    <w:rsid w:val="00D76BB4"/>
    <w:rsid w:val="00D81495"/>
    <w:rsid w:val="00D81515"/>
    <w:rsid w:val="00D82CA2"/>
    <w:rsid w:val="00D833C6"/>
    <w:rsid w:val="00D85748"/>
    <w:rsid w:val="00D91494"/>
    <w:rsid w:val="00DA48F5"/>
    <w:rsid w:val="00DB1FEF"/>
    <w:rsid w:val="00DC02FC"/>
    <w:rsid w:val="00DC5902"/>
    <w:rsid w:val="00DE2174"/>
    <w:rsid w:val="00DE27CA"/>
    <w:rsid w:val="00DE6536"/>
    <w:rsid w:val="00DF7BB0"/>
    <w:rsid w:val="00E00436"/>
    <w:rsid w:val="00E0413C"/>
    <w:rsid w:val="00E070EC"/>
    <w:rsid w:val="00E327C8"/>
    <w:rsid w:val="00E46979"/>
    <w:rsid w:val="00E54CF6"/>
    <w:rsid w:val="00E56A1E"/>
    <w:rsid w:val="00E62B9B"/>
    <w:rsid w:val="00E65374"/>
    <w:rsid w:val="00E659E8"/>
    <w:rsid w:val="00E66E4A"/>
    <w:rsid w:val="00E6784F"/>
    <w:rsid w:val="00E67CCD"/>
    <w:rsid w:val="00E74EEF"/>
    <w:rsid w:val="00E844BE"/>
    <w:rsid w:val="00E878A7"/>
    <w:rsid w:val="00E87EB9"/>
    <w:rsid w:val="00E90C6F"/>
    <w:rsid w:val="00E96F48"/>
    <w:rsid w:val="00EA06F6"/>
    <w:rsid w:val="00EA5216"/>
    <w:rsid w:val="00EB10D4"/>
    <w:rsid w:val="00EB1261"/>
    <w:rsid w:val="00EB2D1D"/>
    <w:rsid w:val="00EB502E"/>
    <w:rsid w:val="00EC01E3"/>
    <w:rsid w:val="00EC7E8B"/>
    <w:rsid w:val="00ED7652"/>
    <w:rsid w:val="00EE2724"/>
    <w:rsid w:val="00EF3CD6"/>
    <w:rsid w:val="00EF508E"/>
    <w:rsid w:val="00EF5976"/>
    <w:rsid w:val="00F01AAC"/>
    <w:rsid w:val="00F076A0"/>
    <w:rsid w:val="00F17B11"/>
    <w:rsid w:val="00F20593"/>
    <w:rsid w:val="00F36394"/>
    <w:rsid w:val="00F37091"/>
    <w:rsid w:val="00F374D1"/>
    <w:rsid w:val="00F44716"/>
    <w:rsid w:val="00F44EBF"/>
    <w:rsid w:val="00F45063"/>
    <w:rsid w:val="00F55FB1"/>
    <w:rsid w:val="00F564E2"/>
    <w:rsid w:val="00F57A58"/>
    <w:rsid w:val="00F71556"/>
    <w:rsid w:val="00F805D8"/>
    <w:rsid w:val="00F8124B"/>
    <w:rsid w:val="00F81438"/>
    <w:rsid w:val="00F8235B"/>
    <w:rsid w:val="00F86838"/>
    <w:rsid w:val="00F940C4"/>
    <w:rsid w:val="00F97C86"/>
    <w:rsid w:val="00FA5148"/>
    <w:rsid w:val="00FB084F"/>
    <w:rsid w:val="00FB2540"/>
    <w:rsid w:val="00FB5089"/>
    <w:rsid w:val="00FB5D7D"/>
    <w:rsid w:val="00FC2760"/>
    <w:rsid w:val="00FC43A4"/>
    <w:rsid w:val="00FF0295"/>
    <w:rsid w:val="00FF0BC1"/>
    <w:rsid w:val="00FF55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1084</TotalTime>
  <Pages>8</Pages>
  <Words>58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457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261</cp:revision>
  <cp:lastPrinted>2009-02-11T13:43:00Z</cp:lastPrinted>
  <dcterms:created xsi:type="dcterms:W3CDTF">2025-05-02T17:59:00Z</dcterms:created>
  <dcterms:modified xsi:type="dcterms:W3CDTF">2025-07-22T22:31:00Z</dcterms:modified>
</cp:coreProperties>
</file>