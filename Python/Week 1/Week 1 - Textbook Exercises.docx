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7F3F7E52" w:rsidR="00272DDC" w:rsidRPr="006E6826" w:rsidRDefault="00B55020" w:rsidP="007F5540">
            <w:pPr>
              <w:keepNext/>
              <w:keepLines/>
            </w:pPr>
            <w:r>
              <w:t>5/4/2025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EBD32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7AEBC37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E0CBA2D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273274F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B985364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16CDC76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AF89C18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043E83" w14:textId="01FF5D6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3CAEFB2E" wp14:editId="085ADDCC">
            <wp:extent cx="6309360" cy="3547745"/>
            <wp:effectExtent l="0" t="0" r="0" b="0"/>
            <wp:docPr id="1448826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688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A76B" w14:textId="372E5AB7" w:rsidR="0085640B" w:rsidRP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Page 17 Exercise </w:t>
      </w:r>
    </w:p>
    <w:p w14:paraId="0A34F374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2E239D0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2E4C393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58BEFF1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F6D8723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D6E4FA0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6B5A05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454D70E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4618E24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C4B25E0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8EBD542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C637888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FC27873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3AF7824" w14:textId="77777777" w:rsidR="0085640B" w:rsidRDefault="0085640B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00639E27" w:rsidR="00D76BB4" w:rsidRDefault="003B648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1EF6495" wp14:editId="362A1197">
            <wp:extent cx="6309360" cy="3547745"/>
            <wp:effectExtent l="0" t="0" r="0" b="0"/>
            <wp:docPr id="589059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5983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B444F2">
        <w:rPr>
          <w:sz w:val="32"/>
          <w:szCs w:val="32"/>
        </w:rPr>
        <w:t>Page 18 Exercises</w:t>
      </w:r>
    </w:p>
    <w:p w14:paraId="0A781BB5" w14:textId="77777777" w:rsidR="00C9166E" w:rsidRDefault="00C9166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76C0AC8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617EF61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C6232E1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2FCE5FD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2466C38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2C15D5C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72ECF79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76C5E5E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98A0CC0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FC02831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A867112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51172B5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B8AF44E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8A6324F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3FD8737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D04CC6C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DD5FEAE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B896448" w14:textId="77777777" w:rsidR="00835548" w:rsidRDefault="00835548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F249E02" w14:textId="7A1A14C6" w:rsidR="00835548" w:rsidRDefault="009A616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 w:rsidRPr="009A6160">
        <w:rPr>
          <w:sz w:val="32"/>
          <w:szCs w:val="32"/>
        </w:rPr>
        <w:drawing>
          <wp:inline distT="0" distB="0" distL="0" distR="0" wp14:anchorId="559BF35A" wp14:editId="329D2833">
            <wp:extent cx="6309360" cy="6768465"/>
            <wp:effectExtent l="0" t="0" r="0" b="0"/>
            <wp:docPr id="27334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48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BF39" w14:textId="7A77E4E8" w:rsidR="00C9166E" w:rsidRDefault="00C9166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959ACE" wp14:editId="794377FC">
            <wp:extent cx="6309360" cy="6762750"/>
            <wp:effectExtent l="0" t="0" r="0" b="0"/>
            <wp:docPr id="11714548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54820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4CD6" w14:textId="1119318D" w:rsidR="00E844BE" w:rsidRDefault="00C9166E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Page 20 exercise </w:t>
      </w:r>
    </w:p>
    <w:p w14:paraId="46720A1C" w14:textId="77777777" w:rsidR="00B81609" w:rsidRDefault="00B8160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6E5D187D" w14:textId="77777777" w:rsidR="00B81609" w:rsidRDefault="00B8160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16EAB8C" w14:textId="77777777" w:rsidR="00B81609" w:rsidRDefault="00B81609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75FF114" w14:textId="4A1EE7E4" w:rsidR="00B81609" w:rsidRDefault="00B81609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Execrise</w:t>
      </w:r>
      <w:proofErr w:type="spellEnd"/>
      <w:r>
        <w:rPr>
          <w:sz w:val="32"/>
          <w:szCs w:val="32"/>
        </w:rPr>
        <w:t xml:space="preserve"> 1-3</w:t>
      </w:r>
      <w:r w:rsidR="009D470C">
        <w:rPr>
          <w:sz w:val="32"/>
          <w:szCs w:val="32"/>
        </w:rPr>
        <w:t xml:space="preserve"> page 21 </w:t>
      </w:r>
      <w:proofErr w:type="spellStart"/>
      <w:r w:rsidR="009D470C">
        <w:rPr>
          <w:sz w:val="32"/>
          <w:szCs w:val="32"/>
        </w:rPr>
        <w:t>execrise</w:t>
      </w:r>
      <w:proofErr w:type="spellEnd"/>
    </w:p>
    <w:p w14:paraId="14ADAB69" w14:textId="77777777" w:rsidR="00B81609" w:rsidRDefault="00B81609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78CE46A" w14:textId="36028875" w:rsidR="00B81609" w:rsidRDefault="00B81609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1: </w:t>
      </w:r>
      <w:proofErr w:type="spellStart"/>
      <w:r>
        <w:rPr>
          <w:sz w:val="32"/>
          <w:szCs w:val="32"/>
        </w:rPr>
        <w:t>pyhton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see’s</w:t>
      </w:r>
      <w:proofErr w:type="spellEnd"/>
      <w:r>
        <w:rPr>
          <w:sz w:val="32"/>
          <w:szCs w:val="32"/>
        </w:rPr>
        <w:t xml:space="preserve"> it as text and Will loop and will display the Text as “greetings”</w:t>
      </w:r>
    </w:p>
    <w:p w14:paraId="37845316" w14:textId="20BF08DC" w:rsidR="00B81609" w:rsidRDefault="008F4948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2: </w:t>
      </w:r>
      <w:r w:rsidR="003D1170" w:rsidRPr="003D1170">
        <w:rPr>
          <w:sz w:val="32"/>
          <w:szCs w:val="32"/>
        </w:rPr>
        <w:t xml:space="preserve">name = </w:t>
      </w:r>
      <w:proofErr w:type="gramStart"/>
      <w:r w:rsidR="003D1170" w:rsidRPr="003D1170">
        <w:rPr>
          <w:sz w:val="32"/>
          <w:szCs w:val="32"/>
        </w:rPr>
        <w:t>input(</w:t>
      </w:r>
      <w:proofErr w:type="gramEnd"/>
      <w:r w:rsidR="003D1170" w:rsidRPr="003D1170">
        <w:rPr>
          <w:sz w:val="32"/>
          <w:szCs w:val="32"/>
        </w:rPr>
        <w:t>"Please enter your name: ")</w:t>
      </w:r>
    </w:p>
    <w:p w14:paraId="7ED9E0D8" w14:textId="0EED33E3" w:rsidR="00DE6536" w:rsidRDefault="00DE6536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>3:</w:t>
      </w:r>
      <w:r w:rsidR="00FF0BC1">
        <w:rPr>
          <w:sz w:val="32"/>
          <w:szCs w:val="32"/>
        </w:rPr>
        <w:t xml:space="preserve"> </w:t>
      </w:r>
      <w:r w:rsidR="00746DB4">
        <w:rPr>
          <w:sz w:val="32"/>
          <w:szCs w:val="32"/>
        </w:rPr>
        <w:t xml:space="preserve">it’s a file that contains short and simple instructions that </w:t>
      </w:r>
      <w:r w:rsidR="004365B7">
        <w:rPr>
          <w:sz w:val="32"/>
          <w:szCs w:val="32"/>
        </w:rPr>
        <w:t xml:space="preserve">can be executed </w:t>
      </w:r>
    </w:p>
    <w:p w14:paraId="1C499DF7" w14:textId="77777777" w:rsidR="00CC362C" w:rsidRDefault="00CC362C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3A0EA33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571E951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E1708EC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9672343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967A3E8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BBC43A6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E9FB8AB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0327012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FBF8A58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FA959EF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33F7A71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F79FB70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DBF4D84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B67C7D9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CE8B79D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5D75050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A0F3787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A5EDB45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94046C6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C45C9CD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69F6690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A67037F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1FFE88CA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5C114723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23F30AC1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48D12455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30221F46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600DC8D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BD6C41B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7DE1CA44" w14:textId="77777777" w:rsidR="009A6160" w:rsidRDefault="009A6160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</w:p>
    <w:p w14:paraId="0F56DF2E" w14:textId="792E3CDC" w:rsidR="00CC362C" w:rsidRDefault="00CC362C" w:rsidP="00B81609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FDAE69" wp14:editId="5BFFA7A1">
            <wp:extent cx="6309360" cy="2132965"/>
            <wp:effectExtent l="0" t="0" r="0" b="635"/>
            <wp:docPr id="18645474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47485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B67D" w14:textId="124316B6" w:rsidR="00E844BE" w:rsidRDefault="00CC362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Fixed code and </w:t>
      </w:r>
      <w:proofErr w:type="gramStart"/>
      <w:r>
        <w:rPr>
          <w:sz w:val="32"/>
          <w:szCs w:val="32"/>
        </w:rPr>
        <w:t>Showing</w:t>
      </w:r>
      <w:proofErr w:type="gramEnd"/>
      <w:r>
        <w:rPr>
          <w:sz w:val="32"/>
          <w:szCs w:val="32"/>
        </w:rPr>
        <w:t xml:space="preserve"> its operational</w:t>
      </w:r>
      <w:r w:rsidR="00794DF3">
        <w:rPr>
          <w:sz w:val="32"/>
          <w:szCs w:val="32"/>
        </w:rPr>
        <w:br/>
      </w:r>
      <w:r w:rsidR="004A1F43">
        <w:rPr>
          <w:sz w:val="32"/>
          <w:szCs w:val="32"/>
        </w:rPr>
        <w:t xml:space="preserve">Length = </w:t>
      </w:r>
      <w:proofErr w:type="gramStart"/>
      <w:r w:rsidR="004A1F43">
        <w:rPr>
          <w:sz w:val="32"/>
          <w:szCs w:val="32"/>
        </w:rPr>
        <w:t>int(</w:t>
      </w:r>
      <w:proofErr w:type="gramEnd"/>
      <w:r w:rsidR="007B1BB1">
        <w:rPr>
          <w:sz w:val="32"/>
          <w:szCs w:val="32"/>
        </w:rPr>
        <w:t>input</w:t>
      </w:r>
      <w:r w:rsidR="00E67CCD">
        <w:rPr>
          <w:sz w:val="32"/>
          <w:szCs w:val="32"/>
        </w:rPr>
        <w:t xml:space="preserve"> (“Enter the length: “))</w:t>
      </w:r>
    </w:p>
    <w:p w14:paraId="522B3E96" w14:textId="2330B8B2" w:rsidR="009D470C" w:rsidRPr="003B648C" w:rsidRDefault="009D470C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Page 22 </w:t>
      </w:r>
      <w:proofErr w:type="spellStart"/>
      <w:r>
        <w:rPr>
          <w:sz w:val="32"/>
          <w:szCs w:val="32"/>
        </w:rPr>
        <w:t>execrise</w:t>
      </w:r>
      <w:proofErr w:type="spellEnd"/>
      <w:r>
        <w:rPr>
          <w:sz w:val="32"/>
          <w:szCs w:val="32"/>
        </w:rPr>
        <w:t xml:space="preserve"> </w:t>
      </w:r>
    </w:p>
    <w:sectPr w:rsidR="009D470C" w:rsidRPr="003B648C" w:rsidSect="00001CD4">
      <w:footerReference w:type="even" r:id="rId13"/>
      <w:footerReference w:type="default" r:id="rId14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5977E" w14:textId="77777777" w:rsidR="00EB10D4" w:rsidRDefault="00EB10D4">
      <w:r>
        <w:separator/>
      </w:r>
    </w:p>
  </w:endnote>
  <w:endnote w:type="continuationSeparator" w:id="0">
    <w:p w14:paraId="56E24296" w14:textId="77777777" w:rsidR="00EB10D4" w:rsidRDefault="00EB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1F919" w14:textId="77777777" w:rsidR="00EB10D4" w:rsidRDefault="00EB10D4">
      <w:r>
        <w:separator/>
      </w:r>
    </w:p>
  </w:footnote>
  <w:footnote w:type="continuationSeparator" w:id="0">
    <w:p w14:paraId="52120465" w14:textId="77777777" w:rsidR="00EB10D4" w:rsidRDefault="00EB1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23B68"/>
    <w:rsid w:val="00132B06"/>
    <w:rsid w:val="00133C44"/>
    <w:rsid w:val="00136515"/>
    <w:rsid w:val="00151731"/>
    <w:rsid w:val="00155280"/>
    <w:rsid w:val="00156EB9"/>
    <w:rsid w:val="001637B6"/>
    <w:rsid w:val="001C1BB2"/>
    <w:rsid w:val="001D2378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B648C"/>
    <w:rsid w:val="003D1170"/>
    <w:rsid w:val="003D14BF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46DB4"/>
    <w:rsid w:val="00754238"/>
    <w:rsid w:val="00755C94"/>
    <w:rsid w:val="00780C6E"/>
    <w:rsid w:val="00794DF3"/>
    <w:rsid w:val="00795FCA"/>
    <w:rsid w:val="007A68B4"/>
    <w:rsid w:val="007B1BB1"/>
    <w:rsid w:val="007E755A"/>
    <w:rsid w:val="007F327C"/>
    <w:rsid w:val="007F5540"/>
    <w:rsid w:val="007F571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8F4948"/>
    <w:rsid w:val="009259D2"/>
    <w:rsid w:val="00941692"/>
    <w:rsid w:val="00947849"/>
    <w:rsid w:val="009663E6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44F2"/>
    <w:rsid w:val="00B50A1A"/>
    <w:rsid w:val="00B54893"/>
    <w:rsid w:val="00B55020"/>
    <w:rsid w:val="00B73AC4"/>
    <w:rsid w:val="00B81609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C9166E"/>
    <w:rsid w:val="00CA494C"/>
    <w:rsid w:val="00CC362C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9E8"/>
    <w:rsid w:val="00E66E4A"/>
    <w:rsid w:val="00E6784F"/>
    <w:rsid w:val="00E67CCD"/>
    <w:rsid w:val="00E844BE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189</TotalTime>
  <Pages>6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672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18</cp:revision>
  <cp:lastPrinted>2009-02-11T13:43:00Z</cp:lastPrinted>
  <dcterms:created xsi:type="dcterms:W3CDTF">2025-05-02T17:59:00Z</dcterms:created>
  <dcterms:modified xsi:type="dcterms:W3CDTF">2025-05-02T22:21:00Z</dcterms:modified>
</cp:coreProperties>
</file>