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4611BB3D" w:rsidR="00272DDC" w:rsidRPr="006E6826" w:rsidRDefault="00B55020" w:rsidP="007F5540">
            <w:pPr>
              <w:keepNext/>
              <w:keepLines/>
            </w:pPr>
            <w:r>
              <w:t>5/</w:t>
            </w:r>
            <w:r w:rsidR="00036F53">
              <w:t>13/2025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D8D25ED" w14:textId="77777777" w:rsidR="007F0D87" w:rsidRDefault="007F0D8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1382F86" w14:textId="77777777" w:rsidR="00C50940" w:rsidRDefault="00C5094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C772341" w14:textId="445ED3D1" w:rsidR="00C50940" w:rsidRDefault="00C5094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 xml:space="preserve">Page 34 </w:t>
      </w:r>
      <w:r>
        <w:rPr>
          <w:sz w:val="36"/>
          <w:szCs w:val="36"/>
        </w:rPr>
        <w:br/>
      </w:r>
      <w:r w:rsidR="00393B79">
        <w:rPr>
          <w:noProof/>
          <w:sz w:val="36"/>
          <w:szCs w:val="36"/>
        </w:rPr>
        <w:drawing>
          <wp:inline distT="0" distB="0" distL="0" distR="0" wp14:anchorId="04F0E0C8" wp14:editId="7FBA8EB6">
            <wp:extent cx="6309360" cy="3232150"/>
            <wp:effectExtent l="0" t="0" r="0" b="6350"/>
            <wp:docPr id="85266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2098" name="Picture 852662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3A58" w14:textId="0E68DEA0" w:rsidR="00393B79" w:rsidRDefault="00393B7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 xml:space="preserve">The Example code </w:t>
      </w:r>
    </w:p>
    <w:p w14:paraId="0FD2A4EF" w14:textId="77777777" w:rsidR="004E5451" w:rsidRDefault="004E5451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4E2F4724" w14:textId="325A2979" w:rsidR="004E5451" w:rsidRDefault="004E5451" w:rsidP="004E5451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Second </w:t>
      </w:r>
      <w:r>
        <w:rPr>
          <w:sz w:val="36"/>
          <w:szCs w:val="36"/>
        </w:rPr>
        <w:t xml:space="preserve">Example code </w:t>
      </w:r>
    </w:p>
    <w:p w14:paraId="008AFB49" w14:textId="36A9CC17" w:rsidR="00E84811" w:rsidRPr="00C50940" w:rsidRDefault="00E84811" w:rsidP="004E5451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B0750E5" wp14:editId="0DC38C07">
            <wp:extent cx="6448029" cy="3307080"/>
            <wp:effectExtent l="0" t="0" r="0" b="7620"/>
            <wp:docPr id="1643451833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51833" name="Picture 2" descr="A computer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83" cy="3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9955" w14:textId="77777777" w:rsidR="004E5451" w:rsidRDefault="004E5451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C7AFBE1" w14:textId="77777777" w:rsidR="00EA51A6" w:rsidRDefault="00EA51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FBFB2F7" w14:textId="6D9D98ED" w:rsidR="00EA51A6" w:rsidRDefault="00EA51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Page 35 </w:t>
      </w:r>
      <w:r>
        <w:rPr>
          <w:sz w:val="36"/>
          <w:szCs w:val="36"/>
        </w:rPr>
        <w:br/>
      </w:r>
      <w:r w:rsidR="00BA260E">
        <w:rPr>
          <w:sz w:val="36"/>
          <w:szCs w:val="36"/>
        </w:rPr>
        <w:t>The code</w:t>
      </w:r>
      <w:r>
        <w:rPr>
          <w:sz w:val="36"/>
          <w:szCs w:val="36"/>
        </w:rPr>
        <w:br/>
      </w:r>
      <w:r w:rsidR="00BA260E">
        <w:rPr>
          <w:noProof/>
          <w:sz w:val="36"/>
          <w:szCs w:val="36"/>
        </w:rPr>
        <w:drawing>
          <wp:inline distT="0" distB="0" distL="0" distR="0" wp14:anchorId="255E9B99" wp14:editId="2501E603">
            <wp:extent cx="6309360" cy="6666230"/>
            <wp:effectExtent l="0" t="0" r="0" b="1270"/>
            <wp:docPr id="1484385104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85104" name="Picture 3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2B7D" w14:textId="77777777" w:rsidR="00BA260E" w:rsidRDefault="00BA260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B9EB351" w14:textId="77777777" w:rsidR="00916284" w:rsidRDefault="009162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1C781909" w14:textId="038CBC07" w:rsidR="00916284" w:rsidRDefault="009162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second example code Used </w:t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0" distB="0" distL="0" distR="0" wp14:anchorId="4915F949" wp14:editId="106B3C6C">
            <wp:extent cx="6309360" cy="6703695"/>
            <wp:effectExtent l="0" t="0" r="0" b="1905"/>
            <wp:docPr id="234976408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6408" name="Picture 4" descr="A computer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9B8F" w14:textId="77777777" w:rsidR="00916284" w:rsidRDefault="009162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098E19E" w14:textId="2902D033" w:rsidR="00916284" w:rsidRDefault="0091628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Page 36</w:t>
      </w:r>
    </w:p>
    <w:p w14:paraId="0A0E15A1" w14:textId="648AF85E" w:rsidR="00D26424" w:rsidRDefault="00D26424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2670CEF" wp14:editId="371601F5">
            <wp:extent cx="6309360" cy="6647180"/>
            <wp:effectExtent l="0" t="0" r="0" b="1270"/>
            <wp:docPr id="655483305" name="Picture 5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83305" name="Picture 5" descr="A computer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25AC" w14:textId="77777777" w:rsidR="0040055E" w:rsidRDefault="0040055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CBBCB05" w14:textId="77777777" w:rsidR="0040055E" w:rsidRDefault="0040055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9B41E05" w14:textId="14928303" w:rsidR="0040055E" w:rsidRDefault="0040055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Page 39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</w:t>
      </w:r>
      <w:r>
        <w:rPr>
          <w:sz w:val="36"/>
          <w:szCs w:val="36"/>
        </w:rPr>
        <w:br/>
        <w:t>a. 12</w:t>
      </w:r>
    </w:p>
    <w:p w14:paraId="702522AA" w14:textId="3E9CE907" w:rsidR="0040055E" w:rsidRDefault="0040055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b.</w:t>
      </w:r>
      <w:r w:rsidR="00076EE6">
        <w:rPr>
          <w:sz w:val="36"/>
          <w:szCs w:val="36"/>
        </w:rPr>
        <w:t xml:space="preserve"> Pi </w:t>
      </w:r>
    </w:p>
    <w:p w14:paraId="545C449D" w14:textId="10B23C37" w:rsidR="00076EE6" w:rsidRDefault="00076EE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c. $7.52</w:t>
      </w:r>
    </w:p>
    <w:p w14:paraId="6C873041" w14:textId="56F2669D" w:rsidR="003A4EF0" w:rsidRDefault="003A4EF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 xml:space="preserve">d.13.8 Billion years old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2.</w:t>
      </w:r>
      <w:r>
        <w:rPr>
          <w:sz w:val="36"/>
          <w:szCs w:val="36"/>
        </w:rPr>
        <w:br/>
        <w:t>Int means a number that is either negative that doesn’t have a decimal or a fraction</w:t>
      </w:r>
      <w:r w:rsidR="006C093B">
        <w:rPr>
          <w:sz w:val="36"/>
          <w:szCs w:val="36"/>
        </w:rPr>
        <w:br/>
        <w:t xml:space="preserve">Float represents </w:t>
      </w:r>
      <w:r w:rsidR="00294E30">
        <w:rPr>
          <w:sz w:val="36"/>
          <w:szCs w:val="36"/>
        </w:rPr>
        <w:t>numbers</w:t>
      </w:r>
      <w:r w:rsidR="006C093B">
        <w:rPr>
          <w:sz w:val="36"/>
          <w:szCs w:val="36"/>
        </w:rPr>
        <w:t xml:space="preserve"> that have either a decimal or a fraction</w:t>
      </w:r>
    </w:p>
    <w:p w14:paraId="224445E9" w14:textId="77777777" w:rsidR="006A633D" w:rsidRDefault="006A633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4C4FA52" w14:textId="2B94FC09" w:rsidR="006A633D" w:rsidRDefault="006A633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422265C1" w14:textId="198AB0E2" w:rsidR="006A633D" w:rsidRDefault="00AA07D0" w:rsidP="009172C8">
      <w:pPr>
        <w:pStyle w:val="Header"/>
        <w:keepNext/>
        <w:keepLines/>
        <w:numPr>
          <w:ilvl w:val="0"/>
          <w:numId w:val="11"/>
        </w:numPr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3.5576e + 10</w:t>
      </w:r>
    </w:p>
    <w:p w14:paraId="28C66127" w14:textId="29A86922" w:rsidR="00AA07D0" w:rsidRDefault="00AA07D0" w:rsidP="009172C8">
      <w:pPr>
        <w:pStyle w:val="Header"/>
        <w:keepNext/>
        <w:keepLines/>
        <w:numPr>
          <w:ilvl w:val="0"/>
          <w:numId w:val="11"/>
        </w:numPr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7.832e – 03</w:t>
      </w:r>
    </w:p>
    <w:p w14:paraId="7D486EDA" w14:textId="06FD01C5" w:rsidR="00AA07D0" w:rsidRDefault="00AA07D0" w:rsidP="009172C8">
      <w:pPr>
        <w:pStyle w:val="Header"/>
        <w:keepNext/>
        <w:keepLines/>
        <w:numPr>
          <w:ilvl w:val="0"/>
          <w:numId w:val="11"/>
        </w:numPr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4.3212e0</w:t>
      </w:r>
    </w:p>
    <w:p w14:paraId="41C8467B" w14:textId="77777777" w:rsidR="00AA07D0" w:rsidRDefault="00AA07D0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5D60774" w14:textId="1667F75B" w:rsidR="00AA07D0" w:rsidRDefault="00AA07D0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7D81114D" w14:textId="31963F79" w:rsidR="00AA07D0" w:rsidRDefault="00AA07D0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$ is 36</w:t>
      </w:r>
    </w:p>
    <w:p w14:paraId="6C0EFF6F" w14:textId="78303AD9" w:rsidR="00AA07D0" w:rsidRDefault="00AA07D0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&amp; is 38</w:t>
      </w:r>
      <w:r w:rsidR="00636132">
        <w:rPr>
          <w:sz w:val="36"/>
          <w:szCs w:val="36"/>
        </w:rPr>
        <w:br/>
      </w:r>
      <w:r w:rsidR="00636132">
        <w:rPr>
          <w:sz w:val="36"/>
          <w:szCs w:val="36"/>
        </w:rPr>
        <w:br/>
      </w:r>
      <w:r w:rsidR="00636132">
        <w:rPr>
          <w:sz w:val="36"/>
          <w:szCs w:val="36"/>
        </w:rPr>
        <w:br/>
        <w:t>Page 40</w:t>
      </w:r>
      <w:r w:rsidR="00636132">
        <w:rPr>
          <w:sz w:val="36"/>
          <w:szCs w:val="36"/>
        </w:rPr>
        <w:br/>
      </w:r>
      <w:r w:rsidR="00636132">
        <w:rPr>
          <w:sz w:val="36"/>
          <w:szCs w:val="36"/>
        </w:rPr>
        <w:br/>
      </w:r>
      <w:r w:rsidR="00636132">
        <w:rPr>
          <w:sz w:val="36"/>
          <w:szCs w:val="36"/>
        </w:rPr>
        <w:br/>
      </w:r>
      <w:r w:rsidR="00636132">
        <w:rPr>
          <w:noProof/>
          <w:sz w:val="36"/>
          <w:szCs w:val="36"/>
        </w:rPr>
        <w:drawing>
          <wp:inline distT="0" distB="0" distL="0" distR="0" wp14:anchorId="6D4E8D97" wp14:editId="34A11B0C">
            <wp:extent cx="6309360" cy="6697980"/>
            <wp:effectExtent l="0" t="0" r="0" b="7620"/>
            <wp:docPr id="828659875" name="Picture 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59875" name="Picture 6" descr="A computer screen 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47F6" w14:textId="77777777" w:rsidR="00636132" w:rsidRDefault="00636132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7D594127" w14:textId="6B0855E8" w:rsidR="00636132" w:rsidRDefault="00636132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Page 41</w:t>
      </w:r>
    </w:p>
    <w:p w14:paraId="2A4B40EC" w14:textId="77777777" w:rsidR="00636132" w:rsidRDefault="00636132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34C206F" w14:textId="73856B47" w:rsidR="00636132" w:rsidRDefault="00D77134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Example codes</w:t>
      </w:r>
    </w:p>
    <w:p w14:paraId="7ACFE401" w14:textId="67ADF7E6" w:rsidR="00D77134" w:rsidRDefault="00D77134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0C2DE4" wp14:editId="425DCF3A">
            <wp:extent cx="4500217" cy="3547745"/>
            <wp:effectExtent l="0" t="0" r="0" b="0"/>
            <wp:docPr id="1470953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3236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17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98FD" w14:textId="77777777" w:rsidR="009172C8" w:rsidRDefault="009172C8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8DA207E" w14:textId="77777777" w:rsidR="009172C8" w:rsidRDefault="009172C8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747F39B" w14:textId="0E24ACE4" w:rsidR="009172C8" w:rsidRPr="00C50940" w:rsidRDefault="009172C8" w:rsidP="00AA07D0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Page 42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sectPr w:rsidR="009172C8" w:rsidRPr="00C50940" w:rsidSect="00001CD4">
      <w:footerReference w:type="even" r:id="rId15"/>
      <w:footerReference w:type="defaul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F9C33" w14:textId="77777777" w:rsidR="009621C1" w:rsidRDefault="009621C1">
      <w:r>
        <w:separator/>
      </w:r>
    </w:p>
  </w:endnote>
  <w:endnote w:type="continuationSeparator" w:id="0">
    <w:p w14:paraId="46133745" w14:textId="77777777" w:rsidR="009621C1" w:rsidRDefault="0096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85BD9" w14:textId="77777777" w:rsidR="009621C1" w:rsidRDefault="009621C1">
      <w:r>
        <w:separator/>
      </w:r>
    </w:p>
  </w:footnote>
  <w:footnote w:type="continuationSeparator" w:id="0">
    <w:p w14:paraId="16DDF0CA" w14:textId="77777777" w:rsidR="009621C1" w:rsidRDefault="00962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77B06716"/>
    <w:multiLevelType w:val="hybridMultilevel"/>
    <w:tmpl w:val="E2CC5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720513">
    <w:abstractNumId w:val="9"/>
  </w:num>
  <w:num w:numId="2" w16cid:durableId="1741711597">
    <w:abstractNumId w:val="7"/>
  </w:num>
  <w:num w:numId="3" w16cid:durableId="827938907">
    <w:abstractNumId w:val="6"/>
  </w:num>
  <w:num w:numId="4" w16cid:durableId="1261179061">
    <w:abstractNumId w:val="5"/>
  </w:num>
  <w:num w:numId="5" w16cid:durableId="1397436867">
    <w:abstractNumId w:val="4"/>
  </w:num>
  <w:num w:numId="6" w16cid:durableId="257179981">
    <w:abstractNumId w:val="8"/>
  </w:num>
  <w:num w:numId="7" w16cid:durableId="1565330376">
    <w:abstractNumId w:val="3"/>
  </w:num>
  <w:num w:numId="8" w16cid:durableId="1429231858">
    <w:abstractNumId w:val="2"/>
  </w:num>
  <w:num w:numId="9" w16cid:durableId="1548369115">
    <w:abstractNumId w:val="1"/>
  </w:num>
  <w:num w:numId="10" w16cid:durableId="541480309">
    <w:abstractNumId w:val="0"/>
  </w:num>
  <w:num w:numId="11" w16cid:durableId="10442594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76EE6"/>
    <w:rsid w:val="00083BFE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212C7"/>
    <w:rsid w:val="00123B68"/>
    <w:rsid w:val="00132B06"/>
    <w:rsid w:val="00133C44"/>
    <w:rsid w:val="00136515"/>
    <w:rsid w:val="00151731"/>
    <w:rsid w:val="0015194C"/>
    <w:rsid w:val="00155280"/>
    <w:rsid w:val="00156EB9"/>
    <w:rsid w:val="001637B6"/>
    <w:rsid w:val="0019037A"/>
    <w:rsid w:val="001C1BB2"/>
    <w:rsid w:val="001D2378"/>
    <w:rsid w:val="001D4006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90CD9"/>
    <w:rsid w:val="00294E30"/>
    <w:rsid w:val="002A0E97"/>
    <w:rsid w:val="002A7C5E"/>
    <w:rsid w:val="002D7ED5"/>
    <w:rsid w:val="002E4C58"/>
    <w:rsid w:val="002F442D"/>
    <w:rsid w:val="0031051B"/>
    <w:rsid w:val="003179AA"/>
    <w:rsid w:val="00324F8B"/>
    <w:rsid w:val="00364A68"/>
    <w:rsid w:val="00372BCC"/>
    <w:rsid w:val="00393B79"/>
    <w:rsid w:val="003A241A"/>
    <w:rsid w:val="003A46F9"/>
    <w:rsid w:val="003A4EF0"/>
    <w:rsid w:val="003B648C"/>
    <w:rsid w:val="003D1170"/>
    <w:rsid w:val="003D14BF"/>
    <w:rsid w:val="003D4FAB"/>
    <w:rsid w:val="003D5324"/>
    <w:rsid w:val="003F5DDE"/>
    <w:rsid w:val="0040055E"/>
    <w:rsid w:val="00400738"/>
    <w:rsid w:val="00403DFB"/>
    <w:rsid w:val="00407477"/>
    <w:rsid w:val="0041239F"/>
    <w:rsid w:val="004169F6"/>
    <w:rsid w:val="00432E59"/>
    <w:rsid w:val="00433C2B"/>
    <w:rsid w:val="00435BC5"/>
    <w:rsid w:val="004365B7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F43"/>
    <w:rsid w:val="004C1E16"/>
    <w:rsid w:val="004D1541"/>
    <w:rsid w:val="004E5377"/>
    <w:rsid w:val="004E5451"/>
    <w:rsid w:val="00501E2A"/>
    <w:rsid w:val="00503412"/>
    <w:rsid w:val="005304CC"/>
    <w:rsid w:val="00552532"/>
    <w:rsid w:val="00554B88"/>
    <w:rsid w:val="00556942"/>
    <w:rsid w:val="005623D4"/>
    <w:rsid w:val="0057098F"/>
    <w:rsid w:val="00575FE8"/>
    <w:rsid w:val="00590787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16DB"/>
    <w:rsid w:val="00633839"/>
    <w:rsid w:val="00634A91"/>
    <w:rsid w:val="00636132"/>
    <w:rsid w:val="006432B7"/>
    <w:rsid w:val="00643F9C"/>
    <w:rsid w:val="00651CFC"/>
    <w:rsid w:val="00657A13"/>
    <w:rsid w:val="0069127E"/>
    <w:rsid w:val="006A633D"/>
    <w:rsid w:val="006C093B"/>
    <w:rsid w:val="006C12D7"/>
    <w:rsid w:val="006C221B"/>
    <w:rsid w:val="006C312A"/>
    <w:rsid w:val="006E198A"/>
    <w:rsid w:val="006E69DA"/>
    <w:rsid w:val="006F53BF"/>
    <w:rsid w:val="00722EB4"/>
    <w:rsid w:val="00731A83"/>
    <w:rsid w:val="00733FE2"/>
    <w:rsid w:val="00740074"/>
    <w:rsid w:val="00745367"/>
    <w:rsid w:val="00746DB4"/>
    <w:rsid w:val="00754238"/>
    <w:rsid w:val="00755C94"/>
    <w:rsid w:val="00780C6E"/>
    <w:rsid w:val="00794DF3"/>
    <w:rsid w:val="00795FCA"/>
    <w:rsid w:val="007A68B4"/>
    <w:rsid w:val="007B1BB1"/>
    <w:rsid w:val="007B6074"/>
    <w:rsid w:val="007C27D9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C5C55"/>
    <w:rsid w:val="008E0A61"/>
    <w:rsid w:val="008E3E02"/>
    <w:rsid w:val="008E4AF8"/>
    <w:rsid w:val="008E683E"/>
    <w:rsid w:val="008E79B1"/>
    <w:rsid w:val="008F3AAC"/>
    <w:rsid w:val="008F4948"/>
    <w:rsid w:val="00916284"/>
    <w:rsid w:val="009172C8"/>
    <w:rsid w:val="009259D2"/>
    <w:rsid w:val="00941692"/>
    <w:rsid w:val="00947849"/>
    <w:rsid w:val="009621C1"/>
    <w:rsid w:val="009663E6"/>
    <w:rsid w:val="00971280"/>
    <w:rsid w:val="00971CB8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3B8"/>
    <w:rsid w:val="00A70C6E"/>
    <w:rsid w:val="00A84450"/>
    <w:rsid w:val="00A86148"/>
    <w:rsid w:val="00AA07D0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3CB9"/>
    <w:rsid w:val="00B444F2"/>
    <w:rsid w:val="00B4595C"/>
    <w:rsid w:val="00B50A1A"/>
    <w:rsid w:val="00B54893"/>
    <w:rsid w:val="00B55020"/>
    <w:rsid w:val="00B73AC4"/>
    <w:rsid w:val="00B75047"/>
    <w:rsid w:val="00B81609"/>
    <w:rsid w:val="00BA260E"/>
    <w:rsid w:val="00BB64C5"/>
    <w:rsid w:val="00BC01C9"/>
    <w:rsid w:val="00BC1A80"/>
    <w:rsid w:val="00BD385C"/>
    <w:rsid w:val="00BE1AD9"/>
    <w:rsid w:val="00BE3EDC"/>
    <w:rsid w:val="00BE719A"/>
    <w:rsid w:val="00C20AAC"/>
    <w:rsid w:val="00C21718"/>
    <w:rsid w:val="00C23549"/>
    <w:rsid w:val="00C4541C"/>
    <w:rsid w:val="00C50940"/>
    <w:rsid w:val="00C513CA"/>
    <w:rsid w:val="00C60E53"/>
    <w:rsid w:val="00C613F8"/>
    <w:rsid w:val="00C70F72"/>
    <w:rsid w:val="00C7429A"/>
    <w:rsid w:val="00C76CE4"/>
    <w:rsid w:val="00C82862"/>
    <w:rsid w:val="00C83C9E"/>
    <w:rsid w:val="00C9166E"/>
    <w:rsid w:val="00CA494C"/>
    <w:rsid w:val="00CC362C"/>
    <w:rsid w:val="00D068CB"/>
    <w:rsid w:val="00D26424"/>
    <w:rsid w:val="00D33187"/>
    <w:rsid w:val="00D47651"/>
    <w:rsid w:val="00D548CC"/>
    <w:rsid w:val="00D62027"/>
    <w:rsid w:val="00D71E52"/>
    <w:rsid w:val="00D72586"/>
    <w:rsid w:val="00D76BB4"/>
    <w:rsid w:val="00D77134"/>
    <w:rsid w:val="00D81515"/>
    <w:rsid w:val="00D82CA2"/>
    <w:rsid w:val="00D833C6"/>
    <w:rsid w:val="00D85748"/>
    <w:rsid w:val="00DA48F5"/>
    <w:rsid w:val="00DC5902"/>
    <w:rsid w:val="00DE2174"/>
    <w:rsid w:val="00DE6536"/>
    <w:rsid w:val="00E00436"/>
    <w:rsid w:val="00E0413C"/>
    <w:rsid w:val="00E070EC"/>
    <w:rsid w:val="00E327C8"/>
    <w:rsid w:val="00E46979"/>
    <w:rsid w:val="00E56A1E"/>
    <w:rsid w:val="00E65374"/>
    <w:rsid w:val="00E659E8"/>
    <w:rsid w:val="00E66E4A"/>
    <w:rsid w:val="00E6784F"/>
    <w:rsid w:val="00E67CCD"/>
    <w:rsid w:val="00E844BE"/>
    <w:rsid w:val="00E84811"/>
    <w:rsid w:val="00EA06F6"/>
    <w:rsid w:val="00EA51A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45063"/>
    <w:rsid w:val="00F8124B"/>
    <w:rsid w:val="00F81438"/>
    <w:rsid w:val="00F8235B"/>
    <w:rsid w:val="00F86838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2</TotalTime>
  <Pages>8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645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Webb, Thomas</dc:creator>
  <cp:lastModifiedBy>Webb, Thomas</cp:lastModifiedBy>
  <cp:revision>3</cp:revision>
  <cp:lastPrinted>2009-02-11T13:43:00Z</cp:lastPrinted>
  <dcterms:created xsi:type="dcterms:W3CDTF">2025-05-13T22:26:00Z</dcterms:created>
  <dcterms:modified xsi:type="dcterms:W3CDTF">2025-05-13T22:26:00Z</dcterms:modified>
</cp:coreProperties>
</file>