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3EAFDFB8" w:rsidR="00272DDC" w:rsidRPr="006E6826" w:rsidRDefault="008F5A32" w:rsidP="007F5540">
            <w:pPr>
              <w:keepNext/>
              <w:keepLines/>
            </w:pPr>
            <w:r>
              <w:t>6</w:t>
            </w:r>
            <w:r w:rsidR="00B55020">
              <w:t>/</w:t>
            </w:r>
            <w:r w:rsidR="00AB3C4D">
              <w:t>10</w:t>
            </w:r>
            <w:r w:rsidR="00036F53">
              <w:t>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B4A5E1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5CE036A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283483" w14:textId="77777777" w:rsidR="00A342E8" w:rsidRDefault="00A342E8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6196874" w14:textId="5984DC48" w:rsidR="004138EF" w:rsidRDefault="00925CE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88</w:t>
      </w:r>
    </w:p>
    <w:p w14:paraId="78871D81" w14:textId="77777777" w:rsidR="00925CE9" w:rsidRDefault="00925CE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6D9F022" w14:textId="2C041DB8" w:rsidR="00925CE9" w:rsidRDefault="001712F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code 1</w:t>
      </w:r>
    </w:p>
    <w:p w14:paraId="3290C29F" w14:textId="37918CF1" w:rsidR="001712F8" w:rsidRDefault="001712F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5D8C0CE" wp14:editId="70D5C8A7">
            <wp:extent cx="6309360" cy="2007870"/>
            <wp:effectExtent l="0" t="0" r="0" b="0"/>
            <wp:docPr id="7273012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01295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00EB" w14:textId="77777777" w:rsidR="006432C0" w:rsidRDefault="006432C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95F20A3" w14:textId="77777777" w:rsidR="006432C0" w:rsidRDefault="006432C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40CB170" w14:textId="77777777" w:rsidR="006432C0" w:rsidRDefault="006432C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0B2A37B" w14:textId="77777777" w:rsidR="006432C0" w:rsidRDefault="006432C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C2FCD00" w14:textId="00083661" w:rsidR="006432C0" w:rsidRDefault="006432C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code 2</w:t>
      </w:r>
    </w:p>
    <w:p w14:paraId="607BE22F" w14:textId="0055683E" w:rsidR="006432C0" w:rsidRDefault="00215BD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78CC2C6" wp14:editId="6298DD28">
            <wp:extent cx="6309360" cy="2007870"/>
            <wp:effectExtent l="0" t="0" r="0" b="0"/>
            <wp:docPr id="142707176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71765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51C3" w14:textId="77777777" w:rsidR="00215BD3" w:rsidRDefault="00215BD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B1FA86A" w14:textId="06C7A3E4" w:rsidR="00215BD3" w:rsidRDefault="00215BD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Example </w:t>
      </w:r>
      <w:r w:rsidR="003F17B4">
        <w:rPr>
          <w:b/>
          <w:bCs/>
          <w:sz w:val="36"/>
          <w:szCs w:val="36"/>
        </w:rPr>
        <w:t>3</w:t>
      </w:r>
    </w:p>
    <w:p w14:paraId="4162F771" w14:textId="12A6D05E" w:rsidR="003F17B4" w:rsidRDefault="003F17B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30A2915" wp14:editId="11BB23E6">
            <wp:extent cx="6309360" cy="1602377"/>
            <wp:effectExtent l="0" t="0" r="0" b="0"/>
            <wp:docPr id="580527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27314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0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E747" w14:textId="77777777" w:rsidR="00653FBE" w:rsidRDefault="00653FB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81026FE" w14:textId="77777777" w:rsidR="00653FBE" w:rsidRDefault="00653FB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2592CA1" w14:textId="77777777" w:rsidR="00653FBE" w:rsidRDefault="00653FB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1ABB9A9" w14:textId="77777777" w:rsidR="00653FBE" w:rsidRDefault="00653FB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F8FFA8A" w14:textId="77777777" w:rsidR="00653FBE" w:rsidRDefault="00653FB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AFEAC02" w14:textId="77777777" w:rsidR="00653FBE" w:rsidRDefault="00653FB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5537CBE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E3ECF70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3205F8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9E39709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B7716AE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A8E64E1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1861B86" w14:textId="77777777" w:rsidR="005B68B0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89</w:t>
      </w:r>
    </w:p>
    <w:p w14:paraId="1B7A0216" w14:textId="787F8B34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>Example Code 1</w:t>
      </w:r>
    </w:p>
    <w:p w14:paraId="033B4431" w14:textId="3B9A3CC0" w:rsidR="00E74EEF" w:rsidRDefault="00E74EE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1953FD" wp14:editId="056FD305">
            <wp:extent cx="5096586" cy="2915057"/>
            <wp:effectExtent l="0" t="0" r="0" b="0"/>
            <wp:docPr id="830353329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53329" name="Picture 6" descr="A computer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E12" w14:textId="77777777" w:rsidR="00921E5A" w:rsidRDefault="00921E5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4B7AA16" w14:textId="473ED390" w:rsidR="00921E5A" w:rsidRDefault="00921E5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4703D8" wp14:editId="2EFA4EE6">
            <wp:extent cx="6309360" cy="4201795"/>
            <wp:effectExtent l="0" t="0" r="0" b="8255"/>
            <wp:docPr id="2119208242" name="Picture 7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08242" name="Picture 7" descr="A computer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76AE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9CBF34C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36AD211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E992A53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B5E71AC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48173DC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CB34CCD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E251D1B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4D11F20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D59008D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C29846F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10D71A9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EB742D5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B3E6A76" w14:textId="77777777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2331691" w14:textId="77777777" w:rsidR="00921E5A" w:rsidRDefault="00921E5A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7C480B0" w14:textId="53B1AC7D" w:rsidR="001E4183" w:rsidRDefault="001E418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Page 90</w:t>
      </w:r>
    </w:p>
    <w:p w14:paraId="2D661D62" w14:textId="77777777" w:rsidR="00D46D00" w:rsidRDefault="00D46D00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1E59A72" w14:textId="24A5A86A" w:rsidR="00D46D00" w:rsidRDefault="003D4DC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3AA9E7" wp14:editId="6A93168E">
            <wp:extent cx="6309360" cy="1314449"/>
            <wp:effectExtent l="0" t="0" r="0" b="635"/>
            <wp:docPr id="10170499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49937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3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7F39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DE4BEA5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ECE60D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BE631F7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88D9C06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49C62CF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154A2B0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D2D4AA6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15754CF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0626029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C65B792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CAA5B8A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A43F82F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A8970BF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2C5F8ED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7ADC322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A3A53D5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2D9FB54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8D50A18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012F395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CC6339C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2A5D3AF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EC797F8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8FB119B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9ADC229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EE11EB6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A85C767" w14:textId="37DA8F91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91 -92</w:t>
      </w:r>
    </w:p>
    <w:p w14:paraId="7F6E2947" w14:textId="77777777" w:rsidR="00793029" w:rsidRDefault="0079302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BC4E540" w14:textId="0AAAE943" w:rsidR="00236D7C" w:rsidRDefault="0072369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Encrypt</w:t>
      </w:r>
    </w:p>
    <w:p w14:paraId="59A3C0AF" w14:textId="4FEA67B5" w:rsidR="00236D7C" w:rsidRDefault="00236D7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E996D95" wp14:editId="2F3CD045">
            <wp:extent cx="6309360" cy="1184910"/>
            <wp:effectExtent l="0" t="0" r="0" b="0"/>
            <wp:docPr id="1197331214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31214" name="Picture 9" descr="A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9C6C" w14:textId="77777777" w:rsidR="00236D7C" w:rsidRDefault="00236D7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E7C95FF" w14:textId="77777777" w:rsidR="00236D7C" w:rsidRDefault="00236D7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165DA78" w14:textId="77777777" w:rsidR="00236D7C" w:rsidRDefault="00236D7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29DD249" w14:textId="6364521E" w:rsidR="00236D7C" w:rsidRDefault="003F4B6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AAF24D7" wp14:editId="75C191CA">
            <wp:extent cx="5162609" cy="739140"/>
            <wp:effectExtent l="0" t="0" r="0" b="3810"/>
            <wp:docPr id="426980839" name="Picture 10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80839" name="Picture 10" descr="A black background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400" cy="74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D5CB" w14:textId="77777777" w:rsidR="003F4B63" w:rsidRDefault="003F4B6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CED2118" w14:textId="77777777" w:rsidR="003F4B63" w:rsidRDefault="003F4B63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9E69801" w14:textId="2463A821" w:rsidR="003F4B63" w:rsidRDefault="00DC02FC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E35CCF0" wp14:editId="54AF0AA7">
            <wp:extent cx="6309360" cy="893677"/>
            <wp:effectExtent l="0" t="0" r="0" b="1905"/>
            <wp:docPr id="194798000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80000" name="Picture 1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9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53D8" w14:textId="77777777" w:rsidR="00723697" w:rsidRDefault="0072369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32E8ECE" w14:textId="77777777" w:rsidR="00723697" w:rsidRDefault="0072369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A28F897" w14:textId="60B47F31" w:rsidR="00723697" w:rsidRDefault="0072369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Decrypt </w:t>
      </w:r>
    </w:p>
    <w:p w14:paraId="5D9762A2" w14:textId="0233767F" w:rsidR="00F805D8" w:rsidRDefault="008F4EB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B55A169" wp14:editId="6E293C3C">
            <wp:extent cx="6309360" cy="661035"/>
            <wp:effectExtent l="0" t="0" r="0" b="5715"/>
            <wp:docPr id="86911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16417" name="Picture 8691164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AACE" w14:textId="77777777" w:rsidR="00F805D8" w:rsidRDefault="00F805D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667D667" w14:textId="77777777" w:rsidR="008F4EB4" w:rsidRDefault="008F4EB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73BA126" w14:textId="77777777" w:rsidR="008F4EB4" w:rsidRDefault="008F4EB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99C372" w14:textId="77777777" w:rsidR="008F4EB4" w:rsidRDefault="008F4EB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15D580A" w14:textId="77777777" w:rsidR="008F4EB4" w:rsidRDefault="008F4EB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181D44" w14:textId="77777777" w:rsidR="008F4EB4" w:rsidRDefault="008F4EB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F73803D" w14:textId="77777777" w:rsidR="008F4EB4" w:rsidRDefault="008F4EB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8980998" w14:textId="71B71A7D" w:rsidR="008F4EB4" w:rsidRDefault="004A10C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8802FA3" wp14:editId="0A455A13">
            <wp:extent cx="6309360" cy="861695"/>
            <wp:effectExtent l="0" t="0" r="0" b="0"/>
            <wp:docPr id="1172937814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37814" name="Picture 2" descr="A black background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9749" w14:textId="77777777" w:rsidR="004A10CE" w:rsidRDefault="004A10C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25C086B" w14:textId="77777777" w:rsidR="004A10CE" w:rsidRDefault="004A10CE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F90B9FF" w14:textId="125FC9A1" w:rsidR="004A10CE" w:rsidRDefault="00245FE1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FC6EACB" wp14:editId="5EDF0B2B">
            <wp:extent cx="6309360" cy="546735"/>
            <wp:effectExtent l="0" t="0" r="0" b="5715"/>
            <wp:docPr id="1782406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06934" name="Picture 17824069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8D24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F5D58BC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3220ABF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00FBC9C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37CBEBF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B16C5EE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C1E199D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106A0AF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893AE52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657CAD7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90F6027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B84476F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E4750C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6A84934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E017F64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F9DDB5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5D69D4B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0EC9A6F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EA5E11A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0CC962E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7460359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A844D8B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8593A9E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F219419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A1BACEF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D466EB3" w14:textId="77777777" w:rsidR="004300C8" w:rsidRDefault="004300C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A85061B" w14:textId="0C4945DB" w:rsidR="004300C8" w:rsidRDefault="00E878A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Page 94 </w:t>
      </w:r>
    </w:p>
    <w:p w14:paraId="73AB5600" w14:textId="77777777" w:rsidR="00E878A7" w:rsidRDefault="00E878A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5E66D3E" w14:textId="791C2C6C" w:rsidR="00E878A7" w:rsidRDefault="00417AF2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E127FD" wp14:editId="3B85B347">
            <wp:extent cx="3486637" cy="555497"/>
            <wp:effectExtent l="0" t="0" r="0" b="0"/>
            <wp:docPr id="115185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52403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3F54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FE35785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000A946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F356442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CA654F2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8A6EBEE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9C41F51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28F203D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ADC5276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AF2DB8F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152F0EF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8C92FAA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7D40433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75DB2DC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74C01FE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F79FA72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F54DCF8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BFA3F95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AC23387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E298053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7E614A8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8D0843E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827713C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7B8CC79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79E1728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694C6E7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05D88AE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9AC79C7" w14:textId="7777777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D5A11E6" w14:textId="05AF93AE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95</w:t>
      </w:r>
    </w:p>
    <w:p w14:paraId="7F0DB312" w14:textId="2AE9A307" w:rsidR="008576FB" w:rsidRDefault="008576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6C86869" wp14:editId="5C5D35B6">
            <wp:extent cx="3486637" cy="1743318"/>
            <wp:effectExtent l="0" t="0" r="0" b="9525"/>
            <wp:docPr id="192002842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28429" name="Picture 2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291A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EC0C1E7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B9B9491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D2D9BF9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56405F5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A4EEB1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66D2262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A77072B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35D2B17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A3F7096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CCDFE87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07683EB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314DC7C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6AEDD25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666FB45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5EC0434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52F197E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7AC61ED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229BF00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98ABBCC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E1C4843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476BF72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2C0C405" w14:textId="77777777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80F2FF3" w14:textId="631CD346" w:rsidR="00AC35FB" w:rsidRDefault="00AC35F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Page 97</w:t>
      </w:r>
    </w:p>
    <w:p w14:paraId="1E6A3FBD" w14:textId="201A2171" w:rsidR="00EE2724" w:rsidRDefault="00EE2724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code 1</w:t>
      </w:r>
    </w:p>
    <w:p w14:paraId="39F39CCF" w14:textId="5CF0D6B8" w:rsidR="003A5BA4" w:rsidRDefault="009A3BB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DFADAE0" wp14:editId="1CD79E5D">
            <wp:extent cx="5963482" cy="657317"/>
            <wp:effectExtent l="0" t="0" r="0" b="9525"/>
            <wp:docPr id="4478880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88086" name="Picture 1" descr="A black background with white text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74F5" w14:textId="77777777" w:rsidR="00F97C86" w:rsidRDefault="00F97C86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92AF5A4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6A7BCC6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B46D658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1BB600F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2113D8E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706065F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ABF9276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9586A4C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09E79F8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8FD781C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40311D7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C4F14B1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87DAA9E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FA1E0A8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4CE7106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3C31C06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86A2709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27E3556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4D8248B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5970AB5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D53F00E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63A346C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0F3CAEE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07FEDC8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0B6DCB0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334A31E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198FA71" w14:textId="77777777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0A1459" w14:textId="0021F0F0" w:rsidR="00E62B9B" w:rsidRDefault="00E62B9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Page 99</w:t>
      </w:r>
    </w:p>
    <w:p w14:paraId="139D2590" w14:textId="2F52E3B4" w:rsidR="00A62468" w:rsidRDefault="008E637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code 1</w:t>
      </w:r>
    </w:p>
    <w:p w14:paraId="1659E6D6" w14:textId="77777777" w:rsidR="00A62468" w:rsidRDefault="00A6246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F973E9C" wp14:editId="4B5543A0">
            <wp:extent cx="6309360" cy="3547745"/>
            <wp:effectExtent l="0" t="0" r="0" b="0"/>
            <wp:docPr id="6216518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51879" name="Picture 2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C911" w14:textId="0EB6D018" w:rsidR="00E62B9B" w:rsidRDefault="00A6246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1AC6E3E" wp14:editId="2380155F">
            <wp:extent cx="6309360" cy="3547745"/>
            <wp:effectExtent l="0" t="0" r="0" b="0"/>
            <wp:docPr id="25649953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99534" name="Picture 3" descr="A screenshot of a computer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169C" w14:textId="77777777" w:rsidR="00A62468" w:rsidRDefault="00A6246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67BF2C3" w14:textId="77777777" w:rsidR="00A62468" w:rsidRDefault="00A6246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08EFFF2" w14:textId="77777777" w:rsidR="00A62468" w:rsidRDefault="00A6246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51DD28E" w14:textId="77777777" w:rsidR="008E6378" w:rsidRDefault="008E637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6B038E9" w14:textId="522B2D16" w:rsidR="008E6378" w:rsidRDefault="008E6378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 code 2</w:t>
      </w:r>
    </w:p>
    <w:p w14:paraId="4F11873F" w14:textId="315A11C4" w:rsidR="008E6378" w:rsidRDefault="008D5C67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76856FB" wp14:editId="6C15D33A">
            <wp:extent cx="6309360" cy="1160145"/>
            <wp:effectExtent l="0" t="0" r="0" b="1905"/>
            <wp:docPr id="1066631219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31219" name="Picture 4" descr="A black screen with white text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6182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276D6FC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304EE8F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6B446E5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DF73A2C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18785AA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CE1A4FD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417FA71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F1085C6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220FDA2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04528D1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571F79D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74ED7ED5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8A9D758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2DB52C39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4C5EBB4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E4EFD78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67552A29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D07826D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86F1A77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19529E20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F284152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AB201F1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4AD98E02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363CA378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012F4100" w14:textId="77777777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</w:p>
    <w:p w14:paraId="5DB44DC2" w14:textId="38C858BC" w:rsidR="00CD2BB9" w:rsidRDefault="00CD2BB9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Page 101</w:t>
      </w:r>
    </w:p>
    <w:p w14:paraId="17A24E5C" w14:textId="78996E20" w:rsidR="00E54CF6" w:rsidRDefault="00FB084F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122AF79" wp14:editId="18F44484">
            <wp:extent cx="6309360" cy="1177925"/>
            <wp:effectExtent l="0" t="0" r="0" b="3175"/>
            <wp:docPr id="6797796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79644" name="Picture 1" descr="A screen 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F733" w14:textId="77777777" w:rsidR="00C93DAB" w:rsidRDefault="00C93DA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59845B95" w14:textId="77777777" w:rsidR="00C93DAB" w:rsidRDefault="00C93DAB" w:rsidP="00740074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321D775E" w14:textId="72C1D0BB" w:rsidR="00B7304A" w:rsidRDefault="00203AAC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9070E07" wp14:editId="2183E903">
            <wp:extent cx="6309360" cy="2301875"/>
            <wp:effectExtent l="0" t="0" r="0" b="3175"/>
            <wp:docPr id="2104899754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99754" name="Picture 2" descr="A computer screen with white text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7265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624BCC25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07BD40F7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66BE5999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666C833F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0663CB88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03DD685E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02045371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0F4989F6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5A44C792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3E8CD7D3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137B650E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6112DC6F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1E5D5A12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21536574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08883008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0F4D6C65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583A391E" w14:textId="172E55D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Page 103</w:t>
      </w:r>
    </w:p>
    <w:p w14:paraId="7872820E" w14:textId="2FEC09B9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Sadly not availible due to issue </w:t>
      </w:r>
    </w:p>
    <w:p w14:paraId="14042AAB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4CBC514F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53DC4910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250EFEE4" w14:textId="77777777" w:rsidR="00B7304A" w:rsidRDefault="00B7304A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220659C5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0B808E30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4A6E5901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2C267D90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6A58859D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75FA0624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5E8F36BF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64D638F5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732C973C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33D7B93D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34A4F952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141D8976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47EE2DAD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1CFB3EB3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5885EA38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127AE7FC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13030740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24D18659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64084AA0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53A015FF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1711C668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1CDCF615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2203B760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78099B08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168963C4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7D876CE0" w14:textId="36F1A5F6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Page 106</w:t>
      </w:r>
    </w:p>
    <w:p w14:paraId="614E7BC9" w14:textId="77777777" w:rsidR="00C65A4B" w:rsidRDefault="00C65A4B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</w:p>
    <w:p w14:paraId="2BB230CC" w14:textId="44C7A4FC" w:rsidR="00C65A4B" w:rsidRPr="00B7304A" w:rsidRDefault="002212CC" w:rsidP="00B7304A">
      <w:pPr>
        <w:pStyle w:val="Header"/>
        <w:keepNext/>
        <w:keepLines/>
        <w:tabs>
          <w:tab w:val="clear" w:pos="4320"/>
          <w:tab w:val="clear" w:pos="8640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112E51" wp14:editId="34237AAD">
            <wp:extent cx="6309360" cy="1061085"/>
            <wp:effectExtent l="0" t="0" r="0" b="5715"/>
            <wp:docPr id="532031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31263" name="Picture 1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4B" w:rsidRPr="00B7304A" w:rsidSect="00001CD4">
      <w:footerReference w:type="even" r:id="rId28"/>
      <w:footerReference w:type="default" r:id="rId2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C9032C" w14:textId="77777777" w:rsidR="00D2368B" w:rsidRDefault="00D2368B">
      <w:r>
        <w:separator/>
      </w:r>
    </w:p>
  </w:endnote>
  <w:endnote w:type="continuationSeparator" w:id="0">
    <w:p w14:paraId="341C113B" w14:textId="77777777" w:rsidR="00D2368B" w:rsidRDefault="00D2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3DBD7D8E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458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9A9E8" w14:textId="77777777" w:rsidR="00D2368B" w:rsidRDefault="00D2368B">
      <w:r>
        <w:separator/>
      </w:r>
    </w:p>
  </w:footnote>
  <w:footnote w:type="continuationSeparator" w:id="0">
    <w:p w14:paraId="1DB6625F" w14:textId="77777777" w:rsidR="00D2368B" w:rsidRDefault="00D23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3852"/>
    <w:rsid w:val="000052DD"/>
    <w:rsid w:val="00005F1C"/>
    <w:rsid w:val="000234D2"/>
    <w:rsid w:val="000355B7"/>
    <w:rsid w:val="00036F53"/>
    <w:rsid w:val="000532ED"/>
    <w:rsid w:val="00062362"/>
    <w:rsid w:val="00063981"/>
    <w:rsid w:val="00070419"/>
    <w:rsid w:val="00083BFE"/>
    <w:rsid w:val="000A0C86"/>
    <w:rsid w:val="000A14BA"/>
    <w:rsid w:val="000A5C8D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156B6"/>
    <w:rsid w:val="001212C7"/>
    <w:rsid w:val="00123B68"/>
    <w:rsid w:val="001279C3"/>
    <w:rsid w:val="00132B06"/>
    <w:rsid w:val="00133C44"/>
    <w:rsid w:val="00136515"/>
    <w:rsid w:val="00140978"/>
    <w:rsid w:val="00142C41"/>
    <w:rsid w:val="00150992"/>
    <w:rsid w:val="00151731"/>
    <w:rsid w:val="0015194C"/>
    <w:rsid w:val="00155280"/>
    <w:rsid w:val="00156EB9"/>
    <w:rsid w:val="001637B6"/>
    <w:rsid w:val="00163923"/>
    <w:rsid w:val="001712F8"/>
    <w:rsid w:val="00173797"/>
    <w:rsid w:val="0019037A"/>
    <w:rsid w:val="001937BF"/>
    <w:rsid w:val="001C1BB2"/>
    <w:rsid w:val="001D2378"/>
    <w:rsid w:val="001D4006"/>
    <w:rsid w:val="001E4183"/>
    <w:rsid w:val="001E6DC5"/>
    <w:rsid w:val="001E7D64"/>
    <w:rsid w:val="001F13C7"/>
    <w:rsid w:val="001F7408"/>
    <w:rsid w:val="00203AAC"/>
    <w:rsid w:val="002077DE"/>
    <w:rsid w:val="00215BD3"/>
    <w:rsid w:val="002212CC"/>
    <w:rsid w:val="00236D7C"/>
    <w:rsid w:val="00245FE1"/>
    <w:rsid w:val="002578EF"/>
    <w:rsid w:val="00260F18"/>
    <w:rsid w:val="002611DF"/>
    <w:rsid w:val="00263D8E"/>
    <w:rsid w:val="00267904"/>
    <w:rsid w:val="00272DDC"/>
    <w:rsid w:val="00286175"/>
    <w:rsid w:val="00290966"/>
    <w:rsid w:val="00290B40"/>
    <w:rsid w:val="00290CD9"/>
    <w:rsid w:val="00292A24"/>
    <w:rsid w:val="002A0E97"/>
    <w:rsid w:val="002A7C5E"/>
    <w:rsid w:val="002D7ED5"/>
    <w:rsid w:val="002E4C58"/>
    <w:rsid w:val="002F442D"/>
    <w:rsid w:val="002F4B0D"/>
    <w:rsid w:val="00301CB2"/>
    <w:rsid w:val="0031051B"/>
    <w:rsid w:val="003179AA"/>
    <w:rsid w:val="00324F8B"/>
    <w:rsid w:val="003516B3"/>
    <w:rsid w:val="003635BD"/>
    <w:rsid w:val="00364A68"/>
    <w:rsid w:val="00372BCC"/>
    <w:rsid w:val="003A241A"/>
    <w:rsid w:val="003A46F9"/>
    <w:rsid w:val="003A5BA4"/>
    <w:rsid w:val="003B648C"/>
    <w:rsid w:val="003D1170"/>
    <w:rsid w:val="003D14BF"/>
    <w:rsid w:val="003D4DCB"/>
    <w:rsid w:val="003D4FAB"/>
    <w:rsid w:val="003D5324"/>
    <w:rsid w:val="003F17B4"/>
    <w:rsid w:val="003F4B63"/>
    <w:rsid w:val="003F5DDE"/>
    <w:rsid w:val="00400738"/>
    <w:rsid w:val="00403DFB"/>
    <w:rsid w:val="00407477"/>
    <w:rsid w:val="0041239F"/>
    <w:rsid w:val="004138EF"/>
    <w:rsid w:val="004169F6"/>
    <w:rsid w:val="00417AF2"/>
    <w:rsid w:val="00420586"/>
    <w:rsid w:val="004300C8"/>
    <w:rsid w:val="00432E59"/>
    <w:rsid w:val="00433C2B"/>
    <w:rsid w:val="00435BC5"/>
    <w:rsid w:val="004365B7"/>
    <w:rsid w:val="004371EE"/>
    <w:rsid w:val="0044099F"/>
    <w:rsid w:val="00441142"/>
    <w:rsid w:val="00442D16"/>
    <w:rsid w:val="00444FE8"/>
    <w:rsid w:val="004455C4"/>
    <w:rsid w:val="0044718B"/>
    <w:rsid w:val="00451A38"/>
    <w:rsid w:val="00451E79"/>
    <w:rsid w:val="00452B85"/>
    <w:rsid w:val="00454F12"/>
    <w:rsid w:val="0047415B"/>
    <w:rsid w:val="00487805"/>
    <w:rsid w:val="00497330"/>
    <w:rsid w:val="004A10CE"/>
    <w:rsid w:val="004A1F43"/>
    <w:rsid w:val="004B0A11"/>
    <w:rsid w:val="004C1E16"/>
    <w:rsid w:val="004D1541"/>
    <w:rsid w:val="004D58D4"/>
    <w:rsid w:val="004E43AF"/>
    <w:rsid w:val="004E5377"/>
    <w:rsid w:val="004F540B"/>
    <w:rsid w:val="00501E2A"/>
    <w:rsid w:val="00503412"/>
    <w:rsid w:val="0051074A"/>
    <w:rsid w:val="00516F88"/>
    <w:rsid w:val="005260E3"/>
    <w:rsid w:val="005304CC"/>
    <w:rsid w:val="00536180"/>
    <w:rsid w:val="00552532"/>
    <w:rsid w:val="00554B88"/>
    <w:rsid w:val="00556942"/>
    <w:rsid w:val="0055706E"/>
    <w:rsid w:val="005623D4"/>
    <w:rsid w:val="0057098F"/>
    <w:rsid w:val="00575FE8"/>
    <w:rsid w:val="00577559"/>
    <w:rsid w:val="00590787"/>
    <w:rsid w:val="0059502E"/>
    <w:rsid w:val="005A4711"/>
    <w:rsid w:val="005A59B3"/>
    <w:rsid w:val="005B0D4C"/>
    <w:rsid w:val="005B4BAC"/>
    <w:rsid w:val="005B4DB0"/>
    <w:rsid w:val="005B68B0"/>
    <w:rsid w:val="005C3131"/>
    <w:rsid w:val="005C6432"/>
    <w:rsid w:val="005D1C1A"/>
    <w:rsid w:val="005E06B1"/>
    <w:rsid w:val="005E369C"/>
    <w:rsid w:val="005E5CF9"/>
    <w:rsid w:val="005E5E8A"/>
    <w:rsid w:val="00600EC9"/>
    <w:rsid w:val="00621A78"/>
    <w:rsid w:val="006316DB"/>
    <w:rsid w:val="00633839"/>
    <w:rsid w:val="00634A91"/>
    <w:rsid w:val="006432B7"/>
    <w:rsid w:val="006432C0"/>
    <w:rsid w:val="00643F9C"/>
    <w:rsid w:val="00645A6E"/>
    <w:rsid w:val="00651CFC"/>
    <w:rsid w:val="00653FBE"/>
    <w:rsid w:val="00657A13"/>
    <w:rsid w:val="00681368"/>
    <w:rsid w:val="0069127E"/>
    <w:rsid w:val="00696AF7"/>
    <w:rsid w:val="006C12D7"/>
    <w:rsid w:val="006C221B"/>
    <w:rsid w:val="006C312A"/>
    <w:rsid w:val="006C6353"/>
    <w:rsid w:val="006E198A"/>
    <w:rsid w:val="006E69DA"/>
    <w:rsid w:val="006F37D7"/>
    <w:rsid w:val="006F77B1"/>
    <w:rsid w:val="00701A8E"/>
    <w:rsid w:val="0071620B"/>
    <w:rsid w:val="00723697"/>
    <w:rsid w:val="00733FE2"/>
    <w:rsid w:val="00740074"/>
    <w:rsid w:val="00745367"/>
    <w:rsid w:val="00746DB4"/>
    <w:rsid w:val="00754238"/>
    <w:rsid w:val="00755C94"/>
    <w:rsid w:val="00780C6E"/>
    <w:rsid w:val="00787E76"/>
    <w:rsid w:val="00793029"/>
    <w:rsid w:val="00794DF3"/>
    <w:rsid w:val="00795FCA"/>
    <w:rsid w:val="007A68B4"/>
    <w:rsid w:val="007B1BB1"/>
    <w:rsid w:val="007B24C2"/>
    <w:rsid w:val="007B6074"/>
    <w:rsid w:val="007C27D9"/>
    <w:rsid w:val="007D564A"/>
    <w:rsid w:val="007E50D4"/>
    <w:rsid w:val="007E755A"/>
    <w:rsid w:val="007F0D87"/>
    <w:rsid w:val="007F327C"/>
    <w:rsid w:val="007F5540"/>
    <w:rsid w:val="007F571F"/>
    <w:rsid w:val="008039DC"/>
    <w:rsid w:val="00806989"/>
    <w:rsid w:val="00810278"/>
    <w:rsid w:val="0081337E"/>
    <w:rsid w:val="0082144A"/>
    <w:rsid w:val="008267C6"/>
    <w:rsid w:val="008273FD"/>
    <w:rsid w:val="0083272A"/>
    <w:rsid w:val="0083342C"/>
    <w:rsid w:val="00835548"/>
    <w:rsid w:val="00844205"/>
    <w:rsid w:val="00845FFF"/>
    <w:rsid w:val="00851005"/>
    <w:rsid w:val="00854393"/>
    <w:rsid w:val="008557E0"/>
    <w:rsid w:val="0085640B"/>
    <w:rsid w:val="008576FB"/>
    <w:rsid w:val="00857EA5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B4FD3"/>
    <w:rsid w:val="008C5C55"/>
    <w:rsid w:val="008D5C67"/>
    <w:rsid w:val="008E0A61"/>
    <w:rsid w:val="008E3E02"/>
    <w:rsid w:val="008E4AF8"/>
    <w:rsid w:val="008E6378"/>
    <w:rsid w:val="008E683E"/>
    <w:rsid w:val="008E79B1"/>
    <w:rsid w:val="008F3AAC"/>
    <w:rsid w:val="008F4948"/>
    <w:rsid w:val="008F4EB4"/>
    <w:rsid w:val="008F5A32"/>
    <w:rsid w:val="00920B2B"/>
    <w:rsid w:val="00921E5A"/>
    <w:rsid w:val="009259D2"/>
    <w:rsid w:val="00925CE9"/>
    <w:rsid w:val="00941692"/>
    <w:rsid w:val="00947849"/>
    <w:rsid w:val="00962521"/>
    <w:rsid w:val="009663E6"/>
    <w:rsid w:val="00971280"/>
    <w:rsid w:val="00971CB8"/>
    <w:rsid w:val="009736E3"/>
    <w:rsid w:val="0098061D"/>
    <w:rsid w:val="009878A7"/>
    <w:rsid w:val="00992B5E"/>
    <w:rsid w:val="009A3BB8"/>
    <w:rsid w:val="009A4353"/>
    <w:rsid w:val="009A6160"/>
    <w:rsid w:val="009B36BD"/>
    <w:rsid w:val="009C12C0"/>
    <w:rsid w:val="009C13AD"/>
    <w:rsid w:val="009C1AFE"/>
    <w:rsid w:val="009C296E"/>
    <w:rsid w:val="009C5AE1"/>
    <w:rsid w:val="009D0A80"/>
    <w:rsid w:val="009D0FF5"/>
    <w:rsid w:val="009D3A86"/>
    <w:rsid w:val="009D470C"/>
    <w:rsid w:val="009D5353"/>
    <w:rsid w:val="009E4BA2"/>
    <w:rsid w:val="009E5446"/>
    <w:rsid w:val="009E640E"/>
    <w:rsid w:val="00A019C4"/>
    <w:rsid w:val="00A056DA"/>
    <w:rsid w:val="00A05F5B"/>
    <w:rsid w:val="00A063B3"/>
    <w:rsid w:val="00A06E59"/>
    <w:rsid w:val="00A13C54"/>
    <w:rsid w:val="00A17B91"/>
    <w:rsid w:val="00A264C8"/>
    <w:rsid w:val="00A30064"/>
    <w:rsid w:val="00A32DE0"/>
    <w:rsid w:val="00A3356F"/>
    <w:rsid w:val="00A342E8"/>
    <w:rsid w:val="00A343DB"/>
    <w:rsid w:val="00A36811"/>
    <w:rsid w:val="00A44E8D"/>
    <w:rsid w:val="00A46BEA"/>
    <w:rsid w:val="00A52667"/>
    <w:rsid w:val="00A57A54"/>
    <w:rsid w:val="00A62468"/>
    <w:rsid w:val="00A703B8"/>
    <w:rsid w:val="00A70C6E"/>
    <w:rsid w:val="00A84450"/>
    <w:rsid w:val="00A86148"/>
    <w:rsid w:val="00A97492"/>
    <w:rsid w:val="00AB3C4D"/>
    <w:rsid w:val="00AB4351"/>
    <w:rsid w:val="00AB7BA8"/>
    <w:rsid w:val="00AC2784"/>
    <w:rsid w:val="00AC35FB"/>
    <w:rsid w:val="00AD04C2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230DE"/>
    <w:rsid w:val="00B33CB9"/>
    <w:rsid w:val="00B444F2"/>
    <w:rsid w:val="00B4595C"/>
    <w:rsid w:val="00B50A1A"/>
    <w:rsid w:val="00B54893"/>
    <w:rsid w:val="00B55020"/>
    <w:rsid w:val="00B7304A"/>
    <w:rsid w:val="00B73AC4"/>
    <w:rsid w:val="00B81609"/>
    <w:rsid w:val="00BA0F83"/>
    <w:rsid w:val="00BB64C5"/>
    <w:rsid w:val="00BC01C9"/>
    <w:rsid w:val="00BC1A80"/>
    <w:rsid w:val="00BD385C"/>
    <w:rsid w:val="00BE1AD9"/>
    <w:rsid w:val="00BE3EDC"/>
    <w:rsid w:val="00C16B42"/>
    <w:rsid w:val="00C20AAC"/>
    <w:rsid w:val="00C21718"/>
    <w:rsid w:val="00C23549"/>
    <w:rsid w:val="00C4541C"/>
    <w:rsid w:val="00C513CA"/>
    <w:rsid w:val="00C52558"/>
    <w:rsid w:val="00C60E53"/>
    <w:rsid w:val="00C613F8"/>
    <w:rsid w:val="00C65A4B"/>
    <w:rsid w:val="00C70F72"/>
    <w:rsid w:val="00C7429A"/>
    <w:rsid w:val="00C74584"/>
    <w:rsid w:val="00C767CC"/>
    <w:rsid w:val="00C76CE4"/>
    <w:rsid w:val="00C82862"/>
    <w:rsid w:val="00C836E4"/>
    <w:rsid w:val="00C83C9E"/>
    <w:rsid w:val="00C9166E"/>
    <w:rsid w:val="00C93DAB"/>
    <w:rsid w:val="00C958CA"/>
    <w:rsid w:val="00CA494C"/>
    <w:rsid w:val="00CC362C"/>
    <w:rsid w:val="00CD2BB9"/>
    <w:rsid w:val="00D068CB"/>
    <w:rsid w:val="00D2368B"/>
    <w:rsid w:val="00D33187"/>
    <w:rsid w:val="00D37B0E"/>
    <w:rsid w:val="00D46D00"/>
    <w:rsid w:val="00D47651"/>
    <w:rsid w:val="00D548CC"/>
    <w:rsid w:val="00D62027"/>
    <w:rsid w:val="00D63A1C"/>
    <w:rsid w:val="00D71E52"/>
    <w:rsid w:val="00D72586"/>
    <w:rsid w:val="00D76BB4"/>
    <w:rsid w:val="00D81495"/>
    <w:rsid w:val="00D81515"/>
    <w:rsid w:val="00D82CA2"/>
    <w:rsid w:val="00D833C6"/>
    <w:rsid w:val="00D85748"/>
    <w:rsid w:val="00D91494"/>
    <w:rsid w:val="00DA48F5"/>
    <w:rsid w:val="00DC02FC"/>
    <w:rsid w:val="00DC5902"/>
    <w:rsid w:val="00DE2174"/>
    <w:rsid w:val="00DE6536"/>
    <w:rsid w:val="00E00436"/>
    <w:rsid w:val="00E0413C"/>
    <w:rsid w:val="00E070EC"/>
    <w:rsid w:val="00E327C8"/>
    <w:rsid w:val="00E46979"/>
    <w:rsid w:val="00E54CF6"/>
    <w:rsid w:val="00E56A1E"/>
    <w:rsid w:val="00E62B9B"/>
    <w:rsid w:val="00E65374"/>
    <w:rsid w:val="00E659E8"/>
    <w:rsid w:val="00E66E4A"/>
    <w:rsid w:val="00E6784F"/>
    <w:rsid w:val="00E67CCD"/>
    <w:rsid w:val="00E74EEF"/>
    <w:rsid w:val="00E844BE"/>
    <w:rsid w:val="00E878A7"/>
    <w:rsid w:val="00EA06F6"/>
    <w:rsid w:val="00EA5216"/>
    <w:rsid w:val="00EB10D4"/>
    <w:rsid w:val="00EB1261"/>
    <w:rsid w:val="00EB2D1D"/>
    <w:rsid w:val="00EB502E"/>
    <w:rsid w:val="00EC7E8B"/>
    <w:rsid w:val="00ED7652"/>
    <w:rsid w:val="00EE2724"/>
    <w:rsid w:val="00EF3CD6"/>
    <w:rsid w:val="00EF5976"/>
    <w:rsid w:val="00F01AAC"/>
    <w:rsid w:val="00F17B11"/>
    <w:rsid w:val="00F20593"/>
    <w:rsid w:val="00F36394"/>
    <w:rsid w:val="00F37091"/>
    <w:rsid w:val="00F374D1"/>
    <w:rsid w:val="00F44716"/>
    <w:rsid w:val="00F44EBF"/>
    <w:rsid w:val="00F45063"/>
    <w:rsid w:val="00F57A58"/>
    <w:rsid w:val="00F805D8"/>
    <w:rsid w:val="00F8124B"/>
    <w:rsid w:val="00F81438"/>
    <w:rsid w:val="00F8235B"/>
    <w:rsid w:val="00F86838"/>
    <w:rsid w:val="00F940C4"/>
    <w:rsid w:val="00F97C86"/>
    <w:rsid w:val="00FA5148"/>
    <w:rsid w:val="00FB084F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748</TotalTime>
  <Pages>14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749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146</cp:revision>
  <cp:lastPrinted>2009-02-11T13:43:00Z</cp:lastPrinted>
  <dcterms:created xsi:type="dcterms:W3CDTF">2025-05-02T17:59:00Z</dcterms:created>
  <dcterms:modified xsi:type="dcterms:W3CDTF">2025-06-10T18:51:00Z</dcterms:modified>
</cp:coreProperties>
</file>