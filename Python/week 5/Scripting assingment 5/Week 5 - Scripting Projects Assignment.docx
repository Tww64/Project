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15DF8A93" w:rsidR="00272DDC" w:rsidRPr="006E6826" w:rsidRDefault="00C86D0B" w:rsidP="007F5540">
            <w:pPr>
              <w:keepNext/>
              <w:keepLines/>
            </w:pPr>
            <w:r>
              <w:t>6</w:t>
            </w:r>
            <w:r w:rsidR="00B55020">
              <w:t>/</w:t>
            </w:r>
            <w:r w:rsidR="00036F53">
              <w:t>3/2025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7D07F5" w14:textId="77777777" w:rsidR="00C86D0B" w:rsidRDefault="00C86D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76EF91" w14:textId="77777777" w:rsidR="00C86D0B" w:rsidRDefault="00C86D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95DBD11" w14:textId="77777777" w:rsidR="00C86D0B" w:rsidRDefault="00C86D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C982ADB" w14:textId="77777777" w:rsidR="00C86D0B" w:rsidRDefault="00C86D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27654E3" w14:textId="1ED32912" w:rsidR="00C86D0B" w:rsidRDefault="00C86D0B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Project 3</w:t>
      </w:r>
    </w:p>
    <w:p w14:paraId="68FF13F1" w14:textId="77777777" w:rsidR="00C86D0B" w:rsidRDefault="00C86D0B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475637F" w14:textId="2003E462" w:rsidR="00C86D0B" w:rsidRDefault="002447EB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5D3667" wp14:editId="036BC5BE">
            <wp:extent cx="6309360" cy="3263900"/>
            <wp:effectExtent l="0" t="0" r="0" b="0"/>
            <wp:docPr id="7975575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7572" name="Picture 1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D95D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4B4CB073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C614D05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A15AEA2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1D3803ED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E667387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E2057A9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3B7522B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C5ABCF4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A396BFF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CF85CD7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B93623C" w14:textId="4BCEF994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 xml:space="preserve">Project 7 </w:t>
      </w:r>
    </w:p>
    <w:p w14:paraId="44B6D28C" w14:textId="77777777" w:rsidR="00B77EC2" w:rsidRDefault="00B77EC2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193BEB25" w14:textId="5A52DB56" w:rsidR="00B77EC2" w:rsidRDefault="002D688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B548C9" wp14:editId="003EC72D">
            <wp:extent cx="6309360" cy="3279775"/>
            <wp:effectExtent l="0" t="0" r="0" b="0"/>
            <wp:docPr id="6422380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8039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7C95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67A3CAA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FE94ACA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099B435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48C51D2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0CD66709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D3CA2BF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8C758EE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7EEE618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43B35347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A205792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E65C39D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8296D90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8F5BAB8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01253C80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AA0AB61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FA2C044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E9030A1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9CDE438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CF21918" w14:textId="736F93D1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Project 10</w:t>
      </w:r>
    </w:p>
    <w:p w14:paraId="3EAC8AF9" w14:textId="77777777" w:rsidR="00347FA6" w:rsidRDefault="00347FA6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B15FAB8" w14:textId="220A5E6B" w:rsidR="00347FA6" w:rsidRDefault="00815E9B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D4EBB8" wp14:editId="603DF8FA">
            <wp:extent cx="6309360" cy="3165475"/>
            <wp:effectExtent l="0" t="0" r="0" b="0"/>
            <wp:docPr id="12260354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5448" name="Picture 1" descr="A screen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2FB0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46F956E5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587360C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047BD761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99B8848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1EB44274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C96F95E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588D06A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3005D69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2D33BAE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3E8153A1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D955AC8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4DE54775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E9840B8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5E204A8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91F9712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8669138" w14:textId="77777777" w:rsidR="003F506D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6B8B451D" w14:textId="77777777" w:rsidR="003F506D" w:rsidRPr="00C86D0B" w:rsidRDefault="003F506D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sectPr w:rsidR="003F506D" w:rsidRPr="00C86D0B" w:rsidSect="00001CD4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DF237" w14:textId="77777777" w:rsidR="00DC424D" w:rsidRDefault="00DC424D">
      <w:r>
        <w:separator/>
      </w:r>
    </w:p>
  </w:endnote>
  <w:endnote w:type="continuationSeparator" w:id="0">
    <w:p w14:paraId="684929C0" w14:textId="77777777" w:rsidR="00DC424D" w:rsidRDefault="00DC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1BB99" w14:textId="77777777" w:rsidR="00DC424D" w:rsidRDefault="00DC424D">
      <w:r>
        <w:separator/>
      </w:r>
    </w:p>
  </w:footnote>
  <w:footnote w:type="continuationSeparator" w:id="0">
    <w:p w14:paraId="16D0308E" w14:textId="77777777" w:rsidR="00DC424D" w:rsidRDefault="00DC4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05B8"/>
    <w:rsid w:val="001212C7"/>
    <w:rsid w:val="00123B68"/>
    <w:rsid w:val="00132B06"/>
    <w:rsid w:val="00133C44"/>
    <w:rsid w:val="00136515"/>
    <w:rsid w:val="001464B5"/>
    <w:rsid w:val="00151731"/>
    <w:rsid w:val="0015194C"/>
    <w:rsid w:val="00155280"/>
    <w:rsid w:val="00156EB9"/>
    <w:rsid w:val="001637B6"/>
    <w:rsid w:val="0019037A"/>
    <w:rsid w:val="001A3B54"/>
    <w:rsid w:val="001C1BB2"/>
    <w:rsid w:val="001D2378"/>
    <w:rsid w:val="001D3F8F"/>
    <w:rsid w:val="001D4006"/>
    <w:rsid w:val="001E6DC5"/>
    <w:rsid w:val="001E7D64"/>
    <w:rsid w:val="001F7408"/>
    <w:rsid w:val="002077DE"/>
    <w:rsid w:val="002447EB"/>
    <w:rsid w:val="00263D8E"/>
    <w:rsid w:val="00267904"/>
    <w:rsid w:val="00272DDC"/>
    <w:rsid w:val="00290966"/>
    <w:rsid w:val="00290B40"/>
    <w:rsid w:val="00290CD9"/>
    <w:rsid w:val="002A0E97"/>
    <w:rsid w:val="002A7C5E"/>
    <w:rsid w:val="002D688E"/>
    <w:rsid w:val="002D7ED5"/>
    <w:rsid w:val="002E4C58"/>
    <w:rsid w:val="002F442D"/>
    <w:rsid w:val="0031051B"/>
    <w:rsid w:val="00312FB8"/>
    <w:rsid w:val="003179AA"/>
    <w:rsid w:val="00324F8B"/>
    <w:rsid w:val="00347FA6"/>
    <w:rsid w:val="00364A68"/>
    <w:rsid w:val="00370F4A"/>
    <w:rsid w:val="00372BCC"/>
    <w:rsid w:val="003A241A"/>
    <w:rsid w:val="003A46F9"/>
    <w:rsid w:val="003B06F2"/>
    <w:rsid w:val="003B648C"/>
    <w:rsid w:val="003D1170"/>
    <w:rsid w:val="003D14BF"/>
    <w:rsid w:val="003D4FAB"/>
    <w:rsid w:val="003D5324"/>
    <w:rsid w:val="003F506D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501E2A"/>
    <w:rsid w:val="00503412"/>
    <w:rsid w:val="005304CC"/>
    <w:rsid w:val="00552532"/>
    <w:rsid w:val="00554B88"/>
    <w:rsid w:val="00556942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5F42FB"/>
    <w:rsid w:val="00600EC9"/>
    <w:rsid w:val="00621A78"/>
    <w:rsid w:val="006316DB"/>
    <w:rsid w:val="00633839"/>
    <w:rsid w:val="00634A91"/>
    <w:rsid w:val="006432B7"/>
    <w:rsid w:val="00643F9C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46DB4"/>
    <w:rsid w:val="00754238"/>
    <w:rsid w:val="00755C94"/>
    <w:rsid w:val="00771916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0C7F"/>
    <w:rsid w:val="008039DC"/>
    <w:rsid w:val="00806989"/>
    <w:rsid w:val="00810278"/>
    <w:rsid w:val="0081337E"/>
    <w:rsid w:val="00815E9B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0EE1"/>
    <w:rsid w:val="008E3E02"/>
    <w:rsid w:val="008E4AF8"/>
    <w:rsid w:val="008E683E"/>
    <w:rsid w:val="008E79B1"/>
    <w:rsid w:val="008F3AAC"/>
    <w:rsid w:val="008F4948"/>
    <w:rsid w:val="009259D2"/>
    <w:rsid w:val="00941692"/>
    <w:rsid w:val="00947849"/>
    <w:rsid w:val="009663E6"/>
    <w:rsid w:val="00971280"/>
    <w:rsid w:val="00971CB8"/>
    <w:rsid w:val="0098061D"/>
    <w:rsid w:val="0098074E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3B8"/>
    <w:rsid w:val="00A70C6E"/>
    <w:rsid w:val="00A83F1D"/>
    <w:rsid w:val="00A84450"/>
    <w:rsid w:val="00A86148"/>
    <w:rsid w:val="00A96A0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0E22"/>
    <w:rsid w:val="00B444F2"/>
    <w:rsid w:val="00B4595C"/>
    <w:rsid w:val="00B50A1A"/>
    <w:rsid w:val="00B54893"/>
    <w:rsid w:val="00B55020"/>
    <w:rsid w:val="00B73AC4"/>
    <w:rsid w:val="00B77EC2"/>
    <w:rsid w:val="00B81609"/>
    <w:rsid w:val="00BB64C5"/>
    <w:rsid w:val="00BC01C9"/>
    <w:rsid w:val="00BC1A80"/>
    <w:rsid w:val="00BD385C"/>
    <w:rsid w:val="00BE1AD9"/>
    <w:rsid w:val="00BE3EDC"/>
    <w:rsid w:val="00C1277B"/>
    <w:rsid w:val="00C20AAC"/>
    <w:rsid w:val="00C21718"/>
    <w:rsid w:val="00C23549"/>
    <w:rsid w:val="00C4541C"/>
    <w:rsid w:val="00C513CA"/>
    <w:rsid w:val="00C60E53"/>
    <w:rsid w:val="00C613F8"/>
    <w:rsid w:val="00C70F72"/>
    <w:rsid w:val="00C7429A"/>
    <w:rsid w:val="00C76CE4"/>
    <w:rsid w:val="00C82862"/>
    <w:rsid w:val="00C83C9E"/>
    <w:rsid w:val="00C86D0B"/>
    <w:rsid w:val="00C9166E"/>
    <w:rsid w:val="00CA494C"/>
    <w:rsid w:val="00CB08C9"/>
    <w:rsid w:val="00CC362C"/>
    <w:rsid w:val="00D068CB"/>
    <w:rsid w:val="00D33187"/>
    <w:rsid w:val="00D37115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424D"/>
    <w:rsid w:val="00DC5902"/>
    <w:rsid w:val="00DE2174"/>
    <w:rsid w:val="00DE6536"/>
    <w:rsid w:val="00E00436"/>
    <w:rsid w:val="00E0413C"/>
    <w:rsid w:val="00E070EC"/>
    <w:rsid w:val="00E327C8"/>
    <w:rsid w:val="00E44314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262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286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58</cp:revision>
  <cp:lastPrinted>2009-02-11T13:43:00Z</cp:lastPrinted>
  <dcterms:created xsi:type="dcterms:W3CDTF">2025-05-02T17:59:00Z</dcterms:created>
  <dcterms:modified xsi:type="dcterms:W3CDTF">2025-06-03T19:20:00Z</dcterms:modified>
</cp:coreProperties>
</file>