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33B70D26" w:rsidR="00272DDC" w:rsidRPr="006E6826" w:rsidRDefault="008F5A32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>
              <w:t>3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CE036A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283483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300988" w14:textId="7DEB12FB" w:rsidR="00A342E8" w:rsidRPr="009D0A80" w:rsidRDefault="009D0A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64</w:t>
      </w:r>
    </w:p>
    <w:p w14:paraId="2D7C2F9C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48994A2" w14:textId="1B88C478" w:rsidR="00A342E8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  <w:r>
        <w:rPr>
          <w:sz w:val="28"/>
          <w:szCs w:val="28"/>
        </w:rPr>
        <w:t>The Code</w:t>
      </w:r>
    </w:p>
    <w:p w14:paraId="5AA04908" w14:textId="7B90499F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655990" wp14:editId="7E337C71">
            <wp:extent cx="6309360" cy="3728720"/>
            <wp:effectExtent l="0" t="0" r="0" b="5080"/>
            <wp:docPr id="268343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3720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BDA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3C7BE788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3401C8FE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68FE3858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3A5BB7AE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4E0628D8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5ACB3EFC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1BACF608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7732A433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56BD7C5A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63CE0524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28"/>
          <w:szCs w:val="28"/>
        </w:rPr>
      </w:pPr>
    </w:p>
    <w:p w14:paraId="5A8558DD" w14:textId="68BF971A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65</w:t>
      </w:r>
    </w:p>
    <w:p w14:paraId="178E208D" w14:textId="12D5E720" w:rsidR="00857EA5" w:rsidRDefault="0083342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1071BF" wp14:editId="12530BDE">
            <wp:extent cx="6309360" cy="3180080"/>
            <wp:effectExtent l="0" t="0" r="0" b="1270"/>
            <wp:docPr id="1426173091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3091" name="Picture 3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D79" w14:textId="77777777" w:rsidR="0083342C" w:rsidRDefault="0083342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598871E" w14:textId="77777777" w:rsidR="0083342C" w:rsidRDefault="0083342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8F3C95F" w14:textId="77777777" w:rsidR="0083342C" w:rsidRDefault="0083342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24564E1C" w14:textId="77777777" w:rsidR="0083342C" w:rsidRDefault="0083342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56C0C48" w14:textId="450BBC67" w:rsidR="0083342C" w:rsidRDefault="00A9749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478D76" wp14:editId="3BF4A889">
            <wp:extent cx="6088380" cy="1756264"/>
            <wp:effectExtent l="0" t="0" r="7620" b="0"/>
            <wp:docPr id="146338839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88392" name="Picture 4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48" cy="17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009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66C58A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22FF574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9563EF1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7D12FBCC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E9822C1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4E5DA3F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22E6CEE4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FC2A19C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9815817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5BCA75ED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7E0FD88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253A29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67AB25F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231A6CB0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E025FF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ED2861D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13762AA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17BA6302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78671E99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59FB26E6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6E2C44D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1E48D92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71C9121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1376391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7CCC292D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2B91FB4D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50260413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EC2BC72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36BA576F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4ACC69E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15E4663A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710E5AB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062D107C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29E68CC4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9A901CB" w14:textId="77777777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C1327AE" w14:textId="3D4AC4B8" w:rsidR="00857EA5" w:rsidRDefault="00857EA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67</w:t>
      </w:r>
    </w:p>
    <w:p w14:paraId="0737CBE6" w14:textId="3B7A7CEE" w:rsidR="00857EA5" w:rsidRDefault="001279C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177F70" wp14:editId="750553E7">
            <wp:extent cx="10823663" cy="1546860"/>
            <wp:effectExtent l="0" t="0" r="0" b="0"/>
            <wp:docPr id="4102775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750" name="Picture 2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9423" cy="15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9842" w14:textId="77777777" w:rsidR="003635BD" w:rsidRDefault="003635B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040D965" w14:textId="77777777" w:rsidR="00BA0F83" w:rsidRDefault="00BA0F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5468F05F" w14:textId="77777777" w:rsidR="00BA0F83" w:rsidRDefault="00BA0F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</w:p>
    <w:p w14:paraId="4BCC19B5" w14:textId="257405CF" w:rsidR="00BA0F83" w:rsidRDefault="00BA0F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68</w:t>
      </w:r>
    </w:p>
    <w:p w14:paraId="452100FD" w14:textId="6B065852" w:rsidR="00BA0F83" w:rsidRDefault="00451E7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1</w:t>
      </w:r>
    </w:p>
    <w:p w14:paraId="2B3B99FD" w14:textId="4072D13D" w:rsidR="00BA0F83" w:rsidRPr="003635BD" w:rsidRDefault="00451E7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D1D9FE" wp14:editId="6933B492">
            <wp:extent cx="5792008" cy="466790"/>
            <wp:effectExtent l="0" t="0" r="0" b="9525"/>
            <wp:docPr id="116298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7046" name="Picture 1162987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685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8E2A356" w14:textId="69797C8C" w:rsidR="00536180" w:rsidRDefault="00451E7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2</w:t>
      </w:r>
    </w:p>
    <w:p w14:paraId="06ABE195" w14:textId="77777777" w:rsidR="00451E79" w:rsidRDefault="00451E7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44C9B6B" w14:textId="65271959" w:rsidR="00536180" w:rsidRDefault="0085100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045C7A" wp14:editId="3A66E1E5">
            <wp:extent cx="6458427" cy="3631565"/>
            <wp:effectExtent l="0" t="0" r="0" b="6985"/>
            <wp:docPr id="18587833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3314" name="Picture 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314" cy="36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5C8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545663E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690C90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C0DAB95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7062F2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722ED18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0D56A8A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7BEC65E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66C24F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1241F26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E28D6A2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E5FB9C3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670B201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72F0D6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83A787B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F97C9EA" w14:textId="41C9146F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</w:t>
      </w:r>
      <w:r w:rsidR="00D91494">
        <w:rPr>
          <w:b/>
          <w:bCs/>
          <w:sz w:val="36"/>
          <w:szCs w:val="36"/>
        </w:rPr>
        <w:t>69</w:t>
      </w:r>
    </w:p>
    <w:p w14:paraId="5B91F71B" w14:textId="7777777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8B4DE81" w14:textId="65FB3767" w:rsidR="00D81495" w:rsidRDefault="00D8149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 w14:paraId="3E4F5F89" w14:textId="46E3873A" w:rsidR="00D81495" w:rsidRDefault="0044099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C78A39" wp14:editId="59911A8D">
            <wp:extent cx="6309360" cy="1623060"/>
            <wp:effectExtent l="0" t="0" r="0" b="0"/>
            <wp:docPr id="34282166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1665" name="Picture 7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AE8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2AF135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0E2646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C1C4DFD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22747F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1159096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35331B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377F0D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95D6FD1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1FA9372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65ACFE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8D1F925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52695EA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795386B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676818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8A7B828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94ABC0C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BEB729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D4DA86B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0EA8F22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E14880D" w14:textId="26903F23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70</w:t>
      </w:r>
    </w:p>
    <w:p w14:paraId="6534BD56" w14:textId="77777777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460453" w14:textId="1AC306B2" w:rsidR="007E50D4" w:rsidRDefault="007E50D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1 </w:t>
      </w:r>
    </w:p>
    <w:p w14:paraId="48B5122E" w14:textId="2BF7DD9C" w:rsidR="007E50D4" w:rsidRDefault="007D564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FD65D6" wp14:editId="2ECC14DD">
            <wp:extent cx="4896533" cy="1838582"/>
            <wp:effectExtent l="0" t="0" r="0" b="9525"/>
            <wp:docPr id="2033274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74829" name="Picture 20332748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6A55" w14:textId="77777777" w:rsidR="007D564A" w:rsidRDefault="007D564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91E69B" w14:textId="77777777" w:rsidR="007D564A" w:rsidRDefault="007D564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1DE0762" w14:textId="77777777" w:rsidR="007D564A" w:rsidRDefault="007D564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0BD40BB" w14:textId="71B94E2F" w:rsidR="007D564A" w:rsidRDefault="001F13C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F96000" wp14:editId="0EB951AF">
            <wp:extent cx="4917773" cy="1127760"/>
            <wp:effectExtent l="0" t="0" r="0" b="0"/>
            <wp:docPr id="1267569778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9778" name="Picture 9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90" cy="1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2C2D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B432ED8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35760B3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D26F77E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E03E3D3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27BF246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80A38B1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C9FA21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927EA3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CEC86BB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B671816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5BA052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15B4B3A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9C5294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B0F0871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E3E67A3" w14:textId="40F0AD2F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73</w:t>
      </w:r>
    </w:p>
    <w:p w14:paraId="26489C4B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D9E92C" w14:textId="09BE2353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 w14:paraId="52EF34C5" w14:textId="2B6DFC15" w:rsidR="005A4711" w:rsidRDefault="0044718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56C858D" wp14:editId="75468D7D">
            <wp:extent cx="6309360" cy="2072005"/>
            <wp:effectExtent l="0" t="0" r="0" b="4445"/>
            <wp:docPr id="12944129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2979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97A" w14:textId="77777777" w:rsidR="0044718B" w:rsidRDefault="0044718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2CE687E" w14:textId="2C1F3A5F" w:rsidR="0044718B" w:rsidRDefault="0044718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0F0C1A" wp14:editId="3541DA77">
            <wp:extent cx="5677692" cy="1076475"/>
            <wp:effectExtent l="0" t="0" r="0" b="9525"/>
            <wp:docPr id="11616275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750" name="Picture 2" descr="A screenshot of a computer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6E5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A0E0A39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A2C37BF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3602E0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21F0252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6C1EF69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FD86B2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1E1A99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DD2F859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9EDB3A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E8BD574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6DBEBC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0A01A99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B6D6E58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D848464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9A08AD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A7A6CAB" w14:textId="77777777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001D8C3" w14:textId="2A358F0A" w:rsidR="00577559" w:rsidRDefault="0057755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2 </w:t>
      </w:r>
      <w:r w:rsidR="006F77B1">
        <w:rPr>
          <w:b/>
          <w:bCs/>
          <w:sz w:val="36"/>
          <w:szCs w:val="36"/>
        </w:rPr>
        <w:t>(Page 74)</w:t>
      </w:r>
    </w:p>
    <w:p w14:paraId="43BB4422" w14:textId="7D42D875" w:rsidR="00577559" w:rsidRDefault="006C6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76EAFB" wp14:editId="0F9266C2">
            <wp:extent cx="4411980" cy="3028767"/>
            <wp:effectExtent l="0" t="0" r="7620" b="635"/>
            <wp:docPr id="238075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75916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557" cy="3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6E99" w14:textId="77777777" w:rsidR="005B4BAC" w:rsidRDefault="005B4BA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E12C8D" w14:textId="77777777" w:rsidR="005B4BAC" w:rsidRDefault="005B4BA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DA96CBD" w14:textId="3730F5C0" w:rsidR="005B4BAC" w:rsidRDefault="005B4BA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50AAED" wp14:editId="49063811">
            <wp:extent cx="3138714" cy="1318260"/>
            <wp:effectExtent l="0" t="0" r="5080" b="0"/>
            <wp:docPr id="1154220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20870" name="Picture 11542208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65" cy="13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7CD3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F26A8AF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67F673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E9E1EF5" w14:textId="5D698A3F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A2DCB0A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90CFED4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1117A65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9EFA918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E6EFE4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422A38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3C839C8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E19C169" w14:textId="77777777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B162BC" w14:textId="6C354776" w:rsidR="00A32DE0" w:rsidRDefault="00A32DE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3 (Page 74)</w:t>
      </w:r>
    </w:p>
    <w:p w14:paraId="464103F1" w14:textId="3794F8A9" w:rsidR="00A32DE0" w:rsidRDefault="0048780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142DDB" wp14:editId="634CAB9E">
            <wp:extent cx="4958018" cy="1973580"/>
            <wp:effectExtent l="0" t="0" r="0" b="7620"/>
            <wp:docPr id="393830782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30782" name="Picture 6" descr="A screen 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88" cy="19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D80" w14:textId="77777777" w:rsidR="00487805" w:rsidRDefault="0048780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6D27CBB" w14:textId="77777777" w:rsidR="00487805" w:rsidRDefault="0048780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9F375E4" w14:textId="1CA8BBCF" w:rsidR="00487805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39A6C7" wp14:editId="5BB9EC6D">
            <wp:extent cx="6571215" cy="906780"/>
            <wp:effectExtent l="0" t="0" r="1270" b="7620"/>
            <wp:docPr id="2021804680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4680" name="Picture 7" descr="A black background with white tex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91" cy="9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69C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315C231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2B1120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BE6FF71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1D9B4C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09798A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5A45AC9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0D94F7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A524561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854F2D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6985AF1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670C9C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865A268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A3F771B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ED2FD5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E214473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187FE0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F9B81CE" w14:textId="6AE3C37A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Page 74 </w:t>
      </w:r>
    </w:p>
    <w:p w14:paraId="2A4131B4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F7DE622" w14:textId="0EFB6614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Example one </w:t>
      </w:r>
    </w:p>
    <w:p w14:paraId="120C0A95" w14:textId="77777777" w:rsidR="00F17B11" w:rsidRDefault="00F17B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7FC90E0" w14:textId="77777777" w:rsidR="005A4711" w:rsidRDefault="005A471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B387439" w14:textId="2799D63F" w:rsidR="00536180" w:rsidRDefault="00C16B4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BCF312" wp14:editId="135B2FB9">
            <wp:extent cx="3781953" cy="1238423"/>
            <wp:effectExtent l="0" t="0" r="9525" b="0"/>
            <wp:docPr id="1949552010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2010" name="Picture 8" descr="A screen 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E38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DEB5453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94A264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1D423B7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1257AB0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40B6FB2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331CB4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0AA714C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31DB346" w14:textId="77777777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47BBFAF" w14:textId="0BA9B218" w:rsidR="003516B3" w:rsidRDefault="003516B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two</w:t>
      </w:r>
    </w:p>
    <w:p w14:paraId="17DAE5C4" w14:textId="1828D3D5" w:rsidR="003516B3" w:rsidRDefault="00301CB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533FDC" wp14:editId="20EB7BD8">
            <wp:extent cx="6049219" cy="2238687"/>
            <wp:effectExtent l="0" t="0" r="8890" b="9525"/>
            <wp:docPr id="1004922919" name="Picture 9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2919" name="Picture 9" descr="A computer screen with colorful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10AC" w14:textId="77777777" w:rsidR="00301CB2" w:rsidRDefault="00301CB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299F808" w14:textId="77777777" w:rsidR="00301CB2" w:rsidRDefault="00301CB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E1FB3A" w14:textId="77777777" w:rsidR="00301CB2" w:rsidRDefault="00301CB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F8FAD2" w14:textId="77777777" w:rsidR="00301CB2" w:rsidRDefault="00301CB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2B7849C" w14:textId="048D43C5" w:rsidR="00301CB2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A6D8E65" wp14:editId="65C8D28F">
            <wp:extent cx="3915321" cy="809738"/>
            <wp:effectExtent l="0" t="0" r="9525" b="9525"/>
            <wp:docPr id="1088384567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4567" name="Picture 10" descr="A screen 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85EB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F52E3F0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F8FE25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8765E95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4D5BE20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BCFD260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D7BB6A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F4DD41" w14:textId="77777777" w:rsidR="00C836E4" w:rsidRDefault="00C836E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7925D1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54F10A9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EF57C67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A6309C5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1B2C40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28A0BA5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1FEE23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2154EDF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678E4FC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D5CDF0D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60081B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68321B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67A053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5A78CA5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9FD07E9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58DBF2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A3D51C4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0CECBFD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3BCC40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ECC1133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56D53B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F99C10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CDC7C4" w14:textId="77777777" w:rsidR="00A57A54" w:rsidRDefault="00A57A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75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Example one </w:t>
      </w:r>
    </w:p>
    <w:p w14:paraId="63CEC412" w14:textId="58180AE4" w:rsidR="00B230DE" w:rsidRDefault="004E43A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66AF10" wp14:editId="3FB82BA6">
            <wp:extent cx="4887007" cy="1086002"/>
            <wp:effectExtent l="0" t="0" r="0" b="0"/>
            <wp:docPr id="15398513" name="Picture 1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13" name="Picture 11" descr="A screen shot of a computer cod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0DE">
        <w:rPr>
          <w:b/>
          <w:bCs/>
          <w:sz w:val="36"/>
          <w:szCs w:val="36"/>
        </w:rPr>
        <w:t xml:space="preserve"> </w:t>
      </w:r>
    </w:p>
    <w:p w14:paraId="27C11AD6" w14:textId="77777777" w:rsidR="004E43AF" w:rsidRDefault="004E43A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02645D2" w14:textId="77777777" w:rsidR="004E43AF" w:rsidRDefault="004E43A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8F5B36B" w14:textId="77777777" w:rsidR="004E43AF" w:rsidRDefault="004E43A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91A7E99" w14:textId="4F0C8B42" w:rsidR="004E43AF" w:rsidRDefault="00260F1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472FB4" wp14:editId="152CE033">
            <wp:extent cx="5630061" cy="466790"/>
            <wp:effectExtent l="0" t="0" r="8890" b="9525"/>
            <wp:docPr id="14772444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4478" name="Picture 147724447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184" w14:textId="77777777" w:rsidR="00B230DE" w:rsidRDefault="00B230D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F48BBBB" w14:textId="77777777" w:rsidR="00B230DE" w:rsidRDefault="00B230D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556640" w14:textId="77777777" w:rsidR="00AD04C2" w:rsidRDefault="00AD04C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A29641C" w14:textId="77777777" w:rsidR="00AD04C2" w:rsidRDefault="00AD04C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05F61F9" w14:textId="4A79DB89" w:rsidR="00AD04C2" w:rsidRDefault="00AD04C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2</w:t>
      </w:r>
    </w:p>
    <w:p w14:paraId="71F3A535" w14:textId="04994E2D" w:rsidR="00AD04C2" w:rsidRDefault="008273F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58C13C" wp14:editId="55FF3D7B">
            <wp:extent cx="5868219" cy="1962424"/>
            <wp:effectExtent l="0" t="0" r="0" b="0"/>
            <wp:docPr id="174921202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12026" name="Picture 13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771" w14:textId="77777777" w:rsidR="00B230DE" w:rsidRDefault="00B230D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196874" w14:textId="79D7D5BE" w:rsidR="004138EF" w:rsidRPr="00A342E8" w:rsidRDefault="004138E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sectPr w:rsidR="004138EF" w:rsidRPr="00A342E8" w:rsidSect="00001CD4">
      <w:footerReference w:type="even" r:id="rId29"/>
      <w:footerReference w:type="default" r:id="rId3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2BC4B" w14:textId="77777777" w:rsidR="00701A8E" w:rsidRDefault="00701A8E">
      <w:r>
        <w:separator/>
      </w:r>
    </w:p>
  </w:endnote>
  <w:endnote w:type="continuationSeparator" w:id="0">
    <w:p w14:paraId="6E558DD3" w14:textId="77777777" w:rsidR="00701A8E" w:rsidRDefault="0070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5662D" w14:textId="77777777" w:rsidR="00701A8E" w:rsidRDefault="00701A8E">
      <w:r>
        <w:separator/>
      </w:r>
    </w:p>
  </w:footnote>
  <w:footnote w:type="continuationSeparator" w:id="0">
    <w:p w14:paraId="3989E88F" w14:textId="77777777" w:rsidR="00701A8E" w:rsidRDefault="0070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156B6"/>
    <w:rsid w:val="001212C7"/>
    <w:rsid w:val="00123B68"/>
    <w:rsid w:val="001279C3"/>
    <w:rsid w:val="00132B06"/>
    <w:rsid w:val="00133C44"/>
    <w:rsid w:val="00136515"/>
    <w:rsid w:val="00140978"/>
    <w:rsid w:val="00142C41"/>
    <w:rsid w:val="00150992"/>
    <w:rsid w:val="00151731"/>
    <w:rsid w:val="0015194C"/>
    <w:rsid w:val="00155280"/>
    <w:rsid w:val="00156EB9"/>
    <w:rsid w:val="001637B6"/>
    <w:rsid w:val="0019037A"/>
    <w:rsid w:val="001937BF"/>
    <w:rsid w:val="001C1BB2"/>
    <w:rsid w:val="001D2378"/>
    <w:rsid w:val="001D4006"/>
    <w:rsid w:val="001E6DC5"/>
    <w:rsid w:val="001E7D64"/>
    <w:rsid w:val="001F13C7"/>
    <w:rsid w:val="001F7408"/>
    <w:rsid w:val="002077DE"/>
    <w:rsid w:val="00260F18"/>
    <w:rsid w:val="002611DF"/>
    <w:rsid w:val="00263D8E"/>
    <w:rsid w:val="00267904"/>
    <w:rsid w:val="00272DDC"/>
    <w:rsid w:val="00286175"/>
    <w:rsid w:val="00290966"/>
    <w:rsid w:val="00290B40"/>
    <w:rsid w:val="00290CD9"/>
    <w:rsid w:val="002A0E97"/>
    <w:rsid w:val="002A7C5E"/>
    <w:rsid w:val="002D7ED5"/>
    <w:rsid w:val="002E4C58"/>
    <w:rsid w:val="002F442D"/>
    <w:rsid w:val="002F4B0D"/>
    <w:rsid w:val="00301CB2"/>
    <w:rsid w:val="0031051B"/>
    <w:rsid w:val="003179AA"/>
    <w:rsid w:val="00324F8B"/>
    <w:rsid w:val="003516B3"/>
    <w:rsid w:val="003635BD"/>
    <w:rsid w:val="00364A68"/>
    <w:rsid w:val="00372BCC"/>
    <w:rsid w:val="003A241A"/>
    <w:rsid w:val="003A46F9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38EF"/>
    <w:rsid w:val="004169F6"/>
    <w:rsid w:val="00420586"/>
    <w:rsid w:val="00432E59"/>
    <w:rsid w:val="00433C2B"/>
    <w:rsid w:val="00435BC5"/>
    <w:rsid w:val="004365B7"/>
    <w:rsid w:val="004371EE"/>
    <w:rsid w:val="0044099F"/>
    <w:rsid w:val="00441142"/>
    <w:rsid w:val="00442D16"/>
    <w:rsid w:val="00444FE8"/>
    <w:rsid w:val="004455C4"/>
    <w:rsid w:val="0044718B"/>
    <w:rsid w:val="00451A38"/>
    <w:rsid w:val="00451E79"/>
    <w:rsid w:val="00452B85"/>
    <w:rsid w:val="00454F12"/>
    <w:rsid w:val="0047415B"/>
    <w:rsid w:val="00487805"/>
    <w:rsid w:val="00497330"/>
    <w:rsid w:val="004A1F43"/>
    <w:rsid w:val="004C1E16"/>
    <w:rsid w:val="004D1541"/>
    <w:rsid w:val="004D58D4"/>
    <w:rsid w:val="004E43AF"/>
    <w:rsid w:val="004E5377"/>
    <w:rsid w:val="004F540B"/>
    <w:rsid w:val="00501E2A"/>
    <w:rsid w:val="00503412"/>
    <w:rsid w:val="0051074A"/>
    <w:rsid w:val="00516F88"/>
    <w:rsid w:val="005260E3"/>
    <w:rsid w:val="005304CC"/>
    <w:rsid w:val="00536180"/>
    <w:rsid w:val="00552532"/>
    <w:rsid w:val="00554B88"/>
    <w:rsid w:val="00556942"/>
    <w:rsid w:val="0055706E"/>
    <w:rsid w:val="005623D4"/>
    <w:rsid w:val="0057098F"/>
    <w:rsid w:val="00575FE8"/>
    <w:rsid w:val="00577559"/>
    <w:rsid w:val="00590787"/>
    <w:rsid w:val="0059502E"/>
    <w:rsid w:val="005A4711"/>
    <w:rsid w:val="005A59B3"/>
    <w:rsid w:val="005B0D4C"/>
    <w:rsid w:val="005B4BAC"/>
    <w:rsid w:val="005B4DB0"/>
    <w:rsid w:val="005C6432"/>
    <w:rsid w:val="005D1C1A"/>
    <w:rsid w:val="005E06B1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F9C"/>
    <w:rsid w:val="00645A6E"/>
    <w:rsid w:val="00651CFC"/>
    <w:rsid w:val="00657A13"/>
    <w:rsid w:val="00681368"/>
    <w:rsid w:val="0069127E"/>
    <w:rsid w:val="00696AF7"/>
    <w:rsid w:val="006C12D7"/>
    <w:rsid w:val="006C221B"/>
    <w:rsid w:val="006C312A"/>
    <w:rsid w:val="006C6353"/>
    <w:rsid w:val="006E198A"/>
    <w:rsid w:val="006E69DA"/>
    <w:rsid w:val="006F37D7"/>
    <w:rsid w:val="006F77B1"/>
    <w:rsid w:val="00701A8E"/>
    <w:rsid w:val="00733FE2"/>
    <w:rsid w:val="00740074"/>
    <w:rsid w:val="00745367"/>
    <w:rsid w:val="00746DB4"/>
    <w:rsid w:val="00754238"/>
    <w:rsid w:val="00755C94"/>
    <w:rsid w:val="00780C6E"/>
    <w:rsid w:val="00787E76"/>
    <w:rsid w:val="00794DF3"/>
    <w:rsid w:val="00795FCA"/>
    <w:rsid w:val="007A68B4"/>
    <w:rsid w:val="007B1BB1"/>
    <w:rsid w:val="007B6074"/>
    <w:rsid w:val="007C27D9"/>
    <w:rsid w:val="007D564A"/>
    <w:rsid w:val="007E50D4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273FD"/>
    <w:rsid w:val="0083272A"/>
    <w:rsid w:val="0083342C"/>
    <w:rsid w:val="00835548"/>
    <w:rsid w:val="00844205"/>
    <w:rsid w:val="00845FFF"/>
    <w:rsid w:val="00851005"/>
    <w:rsid w:val="00854393"/>
    <w:rsid w:val="008557E0"/>
    <w:rsid w:val="0085640B"/>
    <w:rsid w:val="00857EA5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8F5A32"/>
    <w:rsid w:val="009259D2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A80"/>
    <w:rsid w:val="009D0FF5"/>
    <w:rsid w:val="009D3A86"/>
    <w:rsid w:val="009D470C"/>
    <w:rsid w:val="009D5353"/>
    <w:rsid w:val="009E4BA2"/>
    <w:rsid w:val="009E5446"/>
    <w:rsid w:val="009E640E"/>
    <w:rsid w:val="00A019C4"/>
    <w:rsid w:val="00A056DA"/>
    <w:rsid w:val="00A05F5B"/>
    <w:rsid w:val="00A063B3"/>
    <w:rsid w:val="00A06E59"/>
    <w:rsid w:val="00A13C54"/>
    <w:rsid w:val="00A17B91"/>
    <w:rsid w:val="00A264C8"/>
    <w:rsid w:val="00A30064"/>
    <w:rsid w:val="00A32DE0"/>
    <w:rsid w:val="00A3356F"/>
    <w:rsid w:val="00A342E8"/>
    <w:rsid w:val="00A343DB"/>
    <w:rsid w:val="00A36811"/>
    <w:rsid w:val="00A44E8D"/>
    <w:rsid w:val="00A46BEA"/>
    <w:rsid w:val="00A52667"/>
    <w:rsid w:val="00A57A54"/>
    <w:rsid w:val="00A703B8"/>
    <w:rsid w:val="00A70C6E"/>
    <w:rsid w:val="00A84450"/>
    <w:rsid w:val="00A86148"/>
    <w:rsid w:val="00A97492"/>
    <w:rsid w:val="00AB4351"/>
    <w:rsid w:val="00AB7BA8"/>
    <w:rsid w:val="00AC2784"/>
    <w:rsid w:val="00AD04C2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230DE"/>
    <w:rsid w:val="00B33CB9"/>
    <w:rsid w:val="00B444F2"/>
    <w:rsid w:val="00B4595C"/>
    <w:rsid w:val="00B50A1A"/>
    <w:rsid w:val="00B54893"/>
    <w:rsid w:val="00B55020"/>
    <w:rsid w:val="00B73AC4"/>
    <w:rsid w:val="00B81609"/>
    <w:rsid w:val="00BA0F83"/>
    <w:rsid w:val="00BB64C5"/>
    <w:rsid w:val="00BC01C9"/>
    <w:rsid w:val="00BC1A80"/>
    <w:rsid w:val="00BD385C"/>
    <w:rsid w:val="00BE1AD9"/>
    <w:rsid w:val="00BE3EDC"/>
    <w:rsid w:val="00C16B42"/>
    <w:rsid w:val="00C20AAC"/>
    <w:rsid w:val="00C21718"/>
    <w:rsid w:val="00C23549"/>
    <w:rsid w:val="00C4541C"/>
    <w:rsid w:val="00C513CA"/>
    <w:rsid w:val="00C52558"/>
    <w:rsid w:val="00C60E53"/>
    <w:rsid w:val="00C613F8"/>
    <w:rsid w:val="00C70F72"/>
    <w:rsid w:val="00C7429A"/>
    <w:rsid w:val="00C74584"/>
    <w:rsid w:val="00C767CC"/>
    <w:rsid w:val="00C76CE4"/>
    <w:rsid w:val="00C82862"/>
    <w:rsid w:val="00C836E4"/>
    <w:rsid w:val="00C83C9E"/>
    <w:rsid w:val="00C9166E"/>
    <w:rsid w:val="00C958CA"/>
    <w:rsid w:val="00CA494C"/>
    <w:rsid w:val="00CC362C"/>
    <w:rsid w:val="00D068CB"/>
    <w:rsid w:val="00D33187"/>
    <w:rsid w:val="00D37B0E"/>
    <w:rsid w:val="00D47651"/>
    <w:rsid w:val="00D548CC"/>
    <w:rsid w:val="00D62027"/>
    <w:rsid w:val="00D71E52"/>
    <w:rsid w:val="00D72586"/>
    <w:rsid w:val="00D76BB4"/>
    <w:rsid w:val="00D81495"/>
    <w:rsid w:val="00D81515"/>
    <w:rsid w:val="00D82CA2"/>
    <w:rsid w:val="00D833C6"/>
    <w:rsid w:val="00D85748"/>
    <w:rsid w:val="00D91494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01AAC"/>
    <w:rsid w:val="00F17B11"/>
    <w:rsid w:val="00F20593"/>
    <w:rsid w:val="00F36394"/>
    <w:rsid w:val="00F37091"/>
    <w:rsid w:val="00F374D1"/>
    <w:rsid w:val="00F44716"/>
    <w:rsid w:val="00F44EBF"/>
    <w:rsid w:val="00F45063"/>
    <w:rsid w:val="00F57A58"/>
    <w:rsid w:val="00F8124B"/>
    <w:rsid w:val="00F81438"/>
    <w:rsid w:val="00F8235B"/>
    <w:rsid w:val="00F86838"/>
    <w:rsid w:val="00F940C4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630</TotalTime>
  <Pages>12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681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99</cp:revision>
  <cp:lastPrinted>2009-02-11T13:43:00Z</cp:lastPrinted>
  <dcterms:created xsi:type="dcterms:W3CDTF">2025-05-02T17:59:00Z</dcterms:created>
  <dcterms:modified xsi:type="dcterms:W3CDTF">2025-06-03T18:44:00Z</dcterms:modified>
</cp:coreProperties>
</file>