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1F564638" w:rsidR="00272DDC" w:rsidRPr="006E6826" w:rsidRDefault="00E66E4A" w:rsidP="007F5540">
            <w:pPr>
              <w:keepNext/>
              <w:keepLines/>
            </w:pPr>
            <w:r w:rsidRPr="00E66E4A">
              <w:t> Mark L. Pranger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347EFFE1" w:rsidR="00272DDC" w:rsidRPr="006E6826" w:rsidRDefault="00590787" w:rsidP="007F5540">
            <w:pPr>
              <w:keepNext/>
              <w:keepLines/>
            </w:pPr>
            <w:r>
              <w:t>Thomas Webb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57DEB0D0" w:rsidR="00272DDC" w:rsidRPr="006E6826" w:rsidRDefault="00B55020" w:rsidP="007F5540">
            <w:pPr>
              <w:keepNext/>
              <w:keepLines/>
            </w:pPr>
            <w:r>
              <w:t>5/</w:t>
            </w:r>
            <w:r w:rsidR="00962521">
              <w:t>2</w:t>
            </w:r>
            <w:r w:rsidR="00C74584">
              <w:t>7</w:t>
            </w:r>
            <w:r w:rsidR="00036F53">
              <w:t>/2025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B4A5E1" w14:textId="77777777" w:rsidR="00A342E8" w:rsidRDefault="00A342E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5CE036A" w14:textId="77777777" w:rsidR="00A342E8" w:rsidRDefault="00A342E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283483" w14:textId="77777777" w:rsidR="00A342E8" w:rsidRDefault="00A342E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E300988" w14:textId="77777777" w:rsidR="00A342E8" w:rsidRDefault="00A342E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D7C2F9C" w14:textId="77777777" w:rsidR="00A342E8" w:rsidRDefault="00A342E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98780E6" w14:textId="77777777" w:rsidR="00A342E8" w:rsidRDefault="00A342E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48994A2" w14:textId="77777777" w:rsidR="00A342E8" w:rsidRDefault="00A342E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8A76C3B" w14:textId="4A794F80" w:rsidR="00A342E8" w:rsidRDefault="00A342E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Page 54 </w:t>
      </w:r>
    </w:p>
    <w:p w14:paraId="1C0BC0D0" w14:textId="77777777" w:rsidR="00286175" w:rsidRDefault="0028617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7022E88" w14:textId="7A96341A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1</w:t>
      </w:r>
    </w:p>
    <w:p w14:paraId="6F2073A8" w14:textId="54836D2F" w:rsidR="00286175" w:rsidRDefault="00F57A5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100834F" wp14:editId="1871297B">
            <wp:extent cx="6309360" cy="1541780"/>
            <wp:effectExtent l="0" t="0" r="0" b="1270"/>
            <wp:docPr id="3480070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07025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6A83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57C1690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3D3D10A" w14:textId="14DC3C30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Example 2</w:t>
      </w:r>
      <w:r>
        <w:rPr>
          <w:b/>
          <w:bCs/>
          <w:sz w:val="36"/>
          <w:szCs w:val="36"/>
        </w:rPr>
        <w:br/>
      </w:r>
      <w:r>
        <w:rPr>
          <w:b/>
          <w:bCs/>
          <w:noProof/>
          <w:sz w:val="36"/>
          <w:szCs w:val="36"/>
        </w:rPr>
        <w:drawing>
          <wp:inline distT="0" distB="0" distL="0" distR="0" wp14:anchorId="5FFDB40F" wp14:editId="73A632E6">
            <wp:extent cx="6309360" cy="2813685"/>
            <wp:effectExtent l="0" t="0" r="0" b="5715"/>
            <wp:docPr id="804327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27853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FA92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135F68A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24CCB4F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8968B7F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284931D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539AB7D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5E9674E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536D77D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FC88358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6A4EA59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DB966F1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26B939E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5760866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478625A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A58EBD8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8A1A057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588BABA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F69821A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502A91C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77D33C2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FB177B3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E3F6B13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E0415CF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1A79971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815E365" w14:textId="6428955E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 55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Example One </w:t>
      </w:r>
      <w:r>
        <w:rPr>
          <w:b/>
          <w:bCs/>
          <w:sz w:val="36"/>
          <w:szCs w:val="36"/>
        </w:rPr>
        <w:br/>
      </w:r>
      <w:r>
        <w:rPr>
          <w:b/>
          <w:bCs/>
          <w:noProof/>
          <w:sz w:val="36"/>
          <w:szCs w:val="36"/>
        </w:rPr>
        <w:drawing>
          <wp:inline distT="0" distB="0" distL="0" distR="0" wp14:anchorId="03F71796" wp14:editId="50F239F3">
            <wp:extent cx="6309360" cy="2346960"/>
            <wp:effectExtent l="0" t="0" r="0" b="0"/>
            <wp:docPr id="194976950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69500" name="Picture 2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2CA3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E356E70" w14:textId="645562D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C5FD339" w14:textId="16153AAF" w:rsidR="002611DF" w:rsidRDefault="002611D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2</w:t>
      </w:r>
    </w:p>
    <w:p w14:paraId="06AF94FA" w14:textId="3C367990" w:rsidR="002611DF" w:rsidRDefault="002611D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0E26D92" wp14:editId="1ECCECCE">
            <wp:extent cx="6309360" cy="1862455"/>
            <wp:effectExtent l="0" t="0" r="0" b="4445"/>
            <wp:docPr id="205739111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91111" name="Picture 3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66E0" w14:textId="77777777" w:rsidR="00142C41" w:rsidRDefault="00142C4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343019C" w14:textId="77777777" w:rsidR="00142C41" w:rsidRDefault="00142C4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5043906" w14:textId="77777777" w:rsidR="00142C41" w:rsidRDefault="00142C4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0568274" w14:textId="77777777" w:rsidR="00142C41" w:rsidRDefault="00142C4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FF30595" w14:textId="77777777" w:rsidR="00142C41" w:rsidRDefault="00142C4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B5AFF71" w14:textId="77777777" w:rsidR="00142C41" w:rsidRDefault="00142C4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C3BD4E9" w14:textId="43BB780E" w:rsidR="00142C41" w:rsidRDefault="00142C4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Example 3 </w:t>
      </w:r>
    </w:p>
    <w:p w14:paraId="46A3C8A3" w14:textId="1BCDC1F5" w:rsidR="00142C41" w:rsidRDefault="00142C4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F96835C" wp14:editId="74AF18BD">
            <wp:extent cx="6309360" cy="1117600"/>
            <wp:effectExtent l="0" t="0" r="0" b="6350"/>
            <wp:docPr id="449381872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81872" name="Picture 4" descr="A computer screen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EDF5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050D574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D84EE71" w14:textId="648EC4DF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4</w:t>
      </w:r>
    </w:p>
    <w:p w14:paraId="7108278B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8AB2CBE" w14:textId="6E43DA30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C164572" wp14:editId="2CA5BB12">
            <wp:extent cx="6309360" cy="2543810"/>
            <wp:effectExtent l="0" t="0" r="0" b="8890"/>
            <wp:docPr id="1671353837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53837" name="Picture 8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B45F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3A0F551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4392E84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F2CFB7C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0608F40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7561D9C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C2E101F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65B2281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F573E71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97FF55A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E711DC6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F3B564F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9796AE3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9E99AF6" w14:textId="46C6A33F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Example </w:t>
      </w:r>
      <w:r w:rsidR="009E5446"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br/>
      </w:r>
    </w:p>
    <w:p w14:paraId="01B762A8" w14:textId="720298B1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8A8A8C6" wp14:editId="2618B81D">
            <wp:extent cx="6309360" cy="1996440"/>
            <wp:effectExtent l="0" t="0" r="0" b="3810"/>
            <wp:docPr id="100463199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31991" name="Picture 5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E6A2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79E13A9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2E22435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0CA94E1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9683FAE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6F75457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5AEF1A5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450DF5B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5C6AC5F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4BB0685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8E2A356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44C9B6B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B942C2D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B387439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F365E38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CB3F7AC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5639B7D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B186D8D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FC3A45A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8C49FD7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CC3F807" w14:textId="407A91E3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Page 57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Example 1</w:t>
      </w:r>
      <w:r>
        <w:rPr>
          <w:b/>
          <w:bCs/>
          <w:sz w:val="36"/>
          <w:szCs w:val="36"/>
        </w:rPr>
        <w:br/>
      </w:r>
      <w:r>
        <w:rPr>
          <w:b/>
          <w:bCs/>
          <w:noProof/>
          <w:sz w:val="36"/>
          <w:szCs w:val="36"/>
        </w:rPr>
        <w:drawing>
          <wp:inline distT="0" distB="0" distL="0" distR="0" wp14:anchorId="393B768D" wp14:editId="58D9911A">
            <wp:extent cx="4020111" cy="1657581"/>
            <wp:effectExtent l="0" t="0" r="0" b="0"/>
            <wp:docPr id="591367568" name="Picture 6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67568" name="Picture 6" descr="A black screen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0906" w14:textId="77777777" w:rsidR="004F540B" w:rsidRDefault="004F540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B50FDE7" w14:textId="77777777" w:rsidR="004F540B" w:rsidRDefault="004F540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BD2D1C9" w14:textId="243541E9" w:rsidR="004F540B" w:rsidRDefault="004F540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2</w:t>
      </w:r>
    </w:p>
    <w:p w14:paraId="4C371392" w14:textId="4A261800" w:rsidR="004F540B" w:rsidRDefault="004F540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273828E" wp14:editId="7E81A5C0">
            <wp:extent cx="6309360" cy="1855470"/>
            <wp:effectExtent l="0" t="0" r="0" b="0"/>
            <wp:docPr id="174992368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23687" name="Picture 7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A005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EC836B2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953D2D9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A7DD400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4BC5A05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026FD72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F889649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04BE55A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6FC9409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99C9EA9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DE1DD45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8B7FEF2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288EB9E" w14:textId="77777777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E782079" w14:textId="6476B885" w:rsidR="009E5446" w:rsidRDefault="009E544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Page 58 </w:t>
      </w:r>
    </w:p>
    <w:p w14:paraId="423A516C" w14:textId="77777777" w:rsidR="00A264C8" w:rsidRDefault="00A264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B616074" w14:textId="60B6434E" w:rsidR="00F44716" w:rsidRDefault="00F4471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code 1</w:t>
      </w:r>
    </w:p>
    <w:p w14:paraId="15FF4B02" w14:textId="15DA2ECF" w:rsidR="00F44716" w:rsidRDefault="00F4471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E42818E" wp14:editId="42830B87">
            <wp:extent cx="4887007" cy="3086531"/>
            <wp:effectExtent l="0" t="0" r="8890" b="0"/>
            <wp:docPr id="1959889413" name="Picture 9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89413" name="Picture 9" descr="A computer screen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5223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839B2F3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4420F0D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D822298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8E8F144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4B4CDD7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E5B1585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19921C0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10D25B7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318551C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A74A026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DB1F317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CEA6E5C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D963B0B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F3BC002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7E61B97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3E6B8AE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5FBEA7D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E17176F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A80F59A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9C02A9C" w14:textId="7FDA22C5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 59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example code 1</w:t>
      </w:r>
    </w:p>
    <w:p w14:paraId="15013702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B1D3763" w14:textId="2612A340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40D8DB7" wp14:editId="4F9AE890">
            <wp:extent cx="6309360" cy="1823720"/>
            <wp:effectExtent l="0" t="0" r="0" b="5080"/>
            <wp:docPr id="311094939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94939" name="Picture 10" descr="A screen 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9400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CD6CF4C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FB6A9FB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0F212B9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3EF3066" w14:textId="2BCAA661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code 2</w:t>
      </w:r>
    </w:p>
    <w:p w14:paraId="586B76F8" w14:textId="7777777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75F2792" w14:textId="719252C7" w:rsidR="004371EE" w:rsidRDefault="004371E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57E8F16" wp14:editId="06E8AA7D">
            <wp:extent cx="5182323" cy="885949"/>
            <wp:effectExtent l="0" t="0" r="0" b="9525"/>
            <wp:docPr id="652840105" name="Picture 1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40105" name="Picture 11" descr="A black background with white tex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16D5" w14:textId="77777777" w:rsidR="00536180" w:rsidRDefault="0053618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DD0D8BC" w14:textId="77777777" w:rsidR="005E06B1" w:rsidRDefault="005E06B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E662C5F" w14:textId="77777777" w:rsidR="005E06B1" w:rsidRDefault="005E06B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B59C7E3" w14:textId="77777777" w:rsidR="005E06B1" w:rsidRDefault="005E06B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CE56B59" w14:textId="77777777" w:rsidR="005E06B1" w:rsidRDefault="005E06B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3120973" w14:textId="77777777" w:rsidR="005E06B1" w:rsidRDefault="005E06B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73013EE" w14:textId="77777777" w:rsidR="005E06B1" w:rsidRDefault="005E06B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21B77DA" w14:textId="77777777" w:rsidR="005E06B1" w:rsidRDefault="005E06B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A07C2CC" w14:textId="77777777" w:rsidR="005E06B1" w:rsidRDefault="005E06B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5E7F8E8" w14:textId="77777777" w:rsidR="005E06B1" w:rsidRDefault="005E06B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5E59EBD" w14:textId="3338EADA" w:rsidR="005E06B1" w:rsidRDefault="005E06B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 60</w:t>
      </w:r>
    </w:p>
    <w:p w14:paraId="0C20D477" w14:textId="77777777" w:rsidR="005E06B1" w:rsidRDefault="005E06B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463293D" w14:textId="666D8F1C" w:rsidR="002F4B0D" w:rsidRDefault="002F4B0D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code 1</w:t>
      </w:r>
    </w:p>
    <w:p w14:paraId="78961CA3" w14:textId="68FB802B" w:rsidR="002F4B0D" w:rsidRDefault="002F4B0D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370EEC1" wp14:editId="2C97146A">
            <wp:extent cx="6309360" cy="1737360"/>
            <wp:effectExtent l="0" t="0" r="0" b="0"/>
            <wp:docPr id="685376644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76644" name="Picture 12" descr="A screen 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63F4" w14:textId="77777777" w:rsidR="002611DF" w:rsidRDefault="002611D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C502474" w14:textId="46EB2CDF" w:rsidR="002611DF" w:rsidRDefault="00150992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code 2</w:t>
      </w:r>
    </w:p>
    <w:p w14:paraId="7CC26B04" w14:textId="47630BEA" w:rsidR="00150992" w:rsidRDefault="00150992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DCCEF78" wp14:editId="7EA03EEF">
            <wp:extent cx="6128954" cy="988541"/>
            <wp:effectExtent l="0" t="0" r="5715" b="2540"/>
            <wp:docPr id="1181418133" name="Picture 13" descr="A number and percent symbol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18133" name="Picture 13" descr="A number and percent symbol on a black background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506" cy="99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308D" w14:textId="77777777" w:rsidR="002611DF" w:rsidRDefault="002611D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5B28C5D" w14:textId="77777777" w:rsidR="00645A6E" w:rsidRDefault="00645A6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739F6BC" w14:textId="77777777" w:rsidR="00645A6E" w:rsidRDefault="00645A6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1A9DCA1" w14:textId="77777777" w:rsidR="00645A6E" w:rsidRDefault="00645A6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BCD5474" w14:textId="77777777" w:rsidR="00645A6E" w:rsidRDefault="00645A6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1ADE32F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DE55C4D" w14:textId="77777777" w:rsidR="006F37D7" w:rsidRDefault="006F37D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71F467B" w14:textId="77777777" w:rsidR="00F57A58" w:rsidRDefault="00F57A5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2D17FB2" w14:textId="77777777" w:rsidR="00F57A58" w:rsidRDefault="00F57A5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951C384" w14:textId="77777777" w:rsidR="00F57A58" w:rsidRDefault="00F57A5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5D1D1A2" w14:textId="77777777" w:rsidR="00F57A58" w:rsidRDefault="00F57A5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6196874" w14:textId="79D7D5BE" w:rsidR="004138EF" w:rsidRPr="00A342E8" w:rsidRDefault="004138E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sectPr w:rsidR="004138EF" w:rsidRPr="00A342E8" w:rsidSect="00001CD4">
      <w:footerReference w:type="even" r:id="rId22"/>
      <w:footerReference w:type="default" r:id="rId23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B16B5" w14:textId="77777777" w:rsidR="0051074A" w:rsidRDefault="0051074A">
      <w:r>
        <w:separator/>
      </w:r>
    </w:p>
  </w:endnote>
  <w:endnote w:type="continuationSeparator" w:id="0">
    <w:p w14:paraId="1799A0E3" w14:textId="77777777" w:rsidR="0051074A" w:rsidRDefault="00510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B10DA" w14:textId="3DBD7D8E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458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1520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7AAD443" w14:textId="58E50569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 xml:space="preserve">Academic Year </w:t>
            </w:r>
            <w:r w:rsidR="00151731">
              <w:rPr>
                <w:sz w:val="20"/>
                <w:szCs w:val="20"/>
              </w:rPr>
              <w:t>2023-2024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E47AF" w14:textId="77777777" w:rsidR="0051074A" w:rsidRDefault="0051074A">
      <w:r>
        <w:separator/>
      </w:r>
    </w:p>
  </w:footnote>
  <w:footnote w:type="continuationSeparator" w:id="0">
    <w:p w14:paraId="719C783D" w14:textId="77777777" w:rsidR="0051074A" w:rsidRDefault="00510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5471">
    <w:abstractNumId w:val="28"/>
  </w:num>
  <w:num w:numId="2" w16cid:durableId="1584873973">
    <w:abstractNumId w:val="26"/>
  </w:num>
  <w:num w:numId="3" w16cid:durableId="957491307">
    <w:abstractNumId w:val="43"/>
  </w:num>
  <w:num w:numId="4" w16cid:durableId="365720513">
    <w:abstractNumId w:val="9"/>
  </w:num>
  <w:num w:numId="5" w16cid:durableId="1741711597">
    <w:abstractNumId w:val="7"/>
  </w:num>
  <w:num w:numId="6" w16cid:durableId="827938907">
    <w:abstractNumId w:val="6"/>
  </w:num>
  <w:num w:numId="7" w16cid:durableId="1261179061">
    <w:abstractNumId w:val="5"/>
  </w:num>
  <w:num w:numId="8" w16cid:durableId="1397436867">
    <w:abstractNumId w:val="4"/>
  </w:num>
  <w:num w:numId="9" w16cid:durableId="257179981">
    <w:abstractNumId w:val="8"/>
  </w:num>
  <w:num w:numId="10" w16cid:durableId="1565330376">
    <w:abstractNumId w:val="3"/>
  </w:num>
  <w:num w:numId="11" w16cid:durableId="1429231858">
    <w:abstractNumId w:val="2"/>
  </w:num>
  <w:num w:numId="12" w16cid:durableId="1548369115">
    <w:abstractNumId w:val="1"/>
  </w:num>
  <w:num w:numId="13" w16cid:durableId="541480309">
    <w:abstractNumId w:val="0"/>
  </w:num>
  <w:num w:numId="14" w16cid:durableId="1591506412">
    <w:abstractNumId w:val="48"/>
  </w:num>
  <w:num w:numId="15" w16cid:durableId="327247454">
    <w:abstractNumId w:val="35"/>
  </w:num>
  <w:num w:numId="16" w16cid:durableId="1902789224">
    <w:abstractNumId w:val="49"/>
  </w:num>
  <w:num w:numId="17" w16cid:durableId="1083642246">
    <w:abstractNumId w:val="17"/>
  </w:num>
  <w:num w:numId="18" w16cid:durableId="765928620">
    <w:abstractNumId w:val="38"/>
  </w:num>
  <w:num w:numId="19" w16cid:durableId="1817717744">
    <w:abstractNumId w:val="44"/>
  </w:num>
  <w:num w:numId="20" w16cid:durableId="1753820791">
    <w:abstractNumId w:val="20"/>
  </w:num>
  <w:num w:numId="21" w16cid:durableId="967315585">
    <w:abstractNumId w:val="42"/>
  </w:num>
  <w:num w:numId="22" w16cid:durableId="184901306">
    <w:abstractNumId w:val="31"/>
  </w:num>
  <w:num w:numId="23" w16cid:durableId="1492058781">
    <w:abstractNumId w:val="34"/>
  </w:num>
  <w:num w:numId="24" w16cid:durableId="493492012">
    <w:abstractNumId w:val="36"/>
  </w:num>
  <w:num w:numId="25" w16cid:durableId="1893032255">
    <w:abstractNumId w:val="33"/>
  </w:num>
  <w:num w:numId="26" w16cid:durableId="1085299363">
    <w:abstractNumId w:val="14"/>
  </w:num>
  <w:num w:numId="27" w16cid:durableId="1353457700">
    <w:abstractNumId w:val="47"/>
  </w:num>
  <w:num w:numId="28" w16cid:durableId="2086605283">
    <w:abstractNumId w:val="29"/>
  </w:num>
  <w:num w:numId="29" w16cid:durableId="309679153">
    <w:abstractNumId w:val="46"/>
  </w:num>
  <w:num w:numId="30" w16cid:durableId="2035882316">
    <w:abstractNumId w:val="40"/>
  </w:num>
  <w:num w:numId="31" w16cid:durableId="1937403494">
    <w:abstractNumId w:val="21"/>
  </w:num>
  <w:num w:numId="32" w16cid:durableId="249317144">
    <w:abstractNumId w:val="45"/>
  </w:num>
  <w:num w:numId="33" w16cid:durableId="243927347">
    <w:abstractNumId w:val="22"/>
  </w:num>
  <w:num w:numId="34" w16cid:durableId="2124231155">
    <w:abstractNumId w:val="32"/>
  </w:num>
  <w:num w:numId="35" w16cid:durableId="1108504415">
    <w:abstractNumId w:val="18"/>
  </w:num>
  <w:num w:numId="36" w16cid:durableId="885482369">
    <w:abstractNumId w:val="19"/>
  </w:num>
  <w:num w:numId="37" w16cid:durableId="1772163175">
    <w:abstractNumId w:val="37"/>
  </w:num>
  <w:num w:numId="38" w16cid:durableId="501042912">
    <w:abstractNumId w:val="39"/>
  </w:num>
  <w:num w:numId="39" w16cid:durableId="1071582597">
    <w:abstractNumId w:val="41"/>
  </w:num>
  <w:num w:numId="40" w16cid:durableId="1446464934">
    <w:abstractNumId w:val="16"/>
  </w:num>
  <w:num w:numId="41" w16cid:durableId="1225485339">
    <w:abstractNumId w:val="15"/>
  </w:num>
  <w:num w:numId="42" w16cid:durableId="758139914">
    <w:abstractNumId w:val="24"/>
  </w:num>
  <w:num w:numId="43" w16cid:durableId="1163819570">
    <w:abstractNumId w:val="27"/>
  </w:num>
  <w:num w:numId="44" w16cid:durableId="1224562523">
    <w:abstractNumId w:val="30"/>
  </w:num>
  <w:num w:numId="45" w16cid:durableId="83041762">
    <w:abstractNumId w:val="25"/>
  </w:num>
  <w:num w:numId="46" w16cid:durableId="1076824826">
    <w:abstractNumId w:val="12"/>
  </w:num>
  <w:num w:numId="47" w16cid:durableId="15815943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17747416">
    <w:abstractNumId w:val="11"/>
  </w:num>
  <w:num w:numId="49" w16cid:durableId="60250206">
    <w:abstractNumId w:val="23"/>
  </w:num>
  <w:num w:numId="50" w16cid:durableId="19333198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1CD4"/>
    <w:rsid w:val="000052DD"/>
    <w:rsid w:val="00005F1C"/>
    <w:rsid w:val="000234D2"/>
    <w:rsid w:val="000355B7"/>
    <w:rsid w:val="00036F53"/>
    <w:rsid w:val="00062362"/>
    <w:rsid w:val="00063981"/>
    <w:rsid w:val="00070419"/>
    <w:rsid w:val="00083BFE"/>
    <w:rsid w:val="000A0C86"/>
    <w:rsid w:val="000A14BA"/>
    <w:rsid w:val="000D321D"/>
    <w:rsid w:val="000D364E"/>
    <w:rsid w:val="000E236D"/>
    <w:rsid w:val="000E24E9"/>
    <w:rsid w:val="000E72D1"/>
    <w:rsid w:val="000E74FA"/>
    <w:rsid w:val="000F6B06"/>
    <w:rsid w:val="00103B2E"/>
    <w:rsid w:val="0011351B"/>
    <w:rsid w:val="001212C7"/>
    <w:rsid w:val="00123B68"/>
    <w:rsid w:val="00132B06"/>
    <w:rsid w:val="00133C44"/>
    <w:rsid w:val="00136515"/>
    <w:rsid w:val="00140978"/>
    <w:rsid w:val="00142C41"/>
    <w:rsid w:val="00150992"/>
    <w:rsid w:val="00151731"/>
    <w:rsid w:val="0015194C"/>
    <w:rsid w:val="00155280"/>
    <w:rsid w:val="00156EB9"/>
    <w:rsid w:val="001637B6"/>
    <w:rsid w:val="0019037A"/>
    <w:rsid w:val="001937BF"/>
    <w:rsid w:val="001C1BB2"/>
    <w:rsid w:val="001D2378"/>
    <w:rsid w:val="001D4006"/>
    <w:rsid w:val="001E6DC5"/>
    <w:rsid w:val="001E7D64"/>
    <w:rsid w:val="001F7408"/>
    <w:rsid w:val="002077DE"/>
    <w:rsid w:val="002611DF"/>
    <w:rsid w:val="00263D8E"/>
    <w:rsid w:val="00267904"/>
    <w:rsid w:val="00272DDC"/>
    <w:rsid w:val="00286175"/>
    <w:rsid w:val="00290966"/>
    <w:rsid w:val="00290B40"/>
    <w:rsid w:val="00290CD9"/>
    <w:rsid w:val="002A0E97"/>
    <w:rsid w:val="002A7C5E"/>
    <w:rsid w:val="002D7ED5"/>
    <w:rsid w:val="002E4C58"/>
    <w:rsid w:val="002F442D"/>
    <w:rsid w:val="002F4B0D"/>
    <w:rsid w:val="0031051B"/>
    <w:rsid w:val="003179AA"/>
    <w:rsid w:val="00324F8B"/>
    <w:rsid w:val="00364A68"/>
    <w:rsid w:val="00372BCC"/>
    <w:rsid w:val="003A241A"/>
    <w:rsid w:val="003A46F9"/>
    <w:rsid w:val="003B648C"/>
    <w:rsid w:val="003D1170"/>
    <w:rsid w:val="003D14BF"/>
    <w:rsid w:val="003D4FAB"/>
    <w:rsid w:val="003D5324"/>
    <w:rsid w:val="003F5DDE"/>
    <w:rsid w:val="00400738"/>
    <w:rsid w:val="00403DFB"/>
    <w:rsid w:val="00407477"/>
    <w:rsid w:val="0041239F"/>
    <w:rsid w:val="004138EF"/>
    <w:rsid w:val="004169F6"/>
    <w:rsid w:val="00420586"/>
    <w:rsid w:val="00432E59"/>
    <w:rsid w:val="00433C2B"/>
    <w:rsid w:val="00435BC5"/>
    <w:rsid w:val="004365B7"/>
    <w:rsid w:val="004371EE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A1F43"/>
    <w:rsid w:val="004C1E16"/>
    <w:rsid w:val="004D1541"/>
    <w:rsid w:val="004D58D4"/>
    <w:rsid w:val="004E5377"/>
    <w:rsid w:val="004F540B"/>
    <w:rsid w:val="00501E2A"/>
    <w:rsid w:val="00503412"/>
    <w:rsid w:val="0051074A"/>
    <w:rsid w:val="00516F88"/>
    <w:rsid w:val="005260E3"/>
    <w:rsid w:val="005304CC"/>
    <w:rsid w:val="00536180"/>
    <w:rsid w:val="00552532"/>
    <w:rsid w:val="00554B88"/>
    <w:rsid w:val="00556942"/>
    <w:rsid w:val="0055706E"/>
    <w:rsid w:val="005623D4"/>
    <w:rsid w:val="0057098F"/>
    <w:rsid w:val="00575FE8"/>
    <w:rsid w:val="00590787"/>
    <w:rsid w:val="0059502E"/>
    <w:rsid w:val="005A59B3"/>
    <w:rsid w:val="005B0D4C"/>
    <w:rsid w:val="005B4DB0"/>
    <w:rsid w:val="005C6432"/>
    <w:rsid w:val="005D1C1A"/>
    <w:rsid w:val="005E06B1"/>
    <w:rsid w:val="005E369C"/>
    <w:rsid w:val="005E5CF9"/>
    <w:rsid w:val="005E5E8A"/>
    <w:rsid w:val="00600EC9"/>
    <w:rsid w:val="00621A78"/>
    <w:rsid w:val="006316DB"/>
    <w:rsid w:val="00633839"/>
    <w:rsid w:val="00634A91"/>
    <w:rsid w:val="006432B7"/>
    <w:rsid w:val="00643F9C"/>
    <w:rsid w:val="00645A6E"/>
    <w:rsid w:val="00651CFC"/>
    <w:rsid w:val="00657A13"/>
    <w:rsid w:val="00681368"/>
    <w:rsid w:val="0069127E"/>
    <w:rsid w:val="00696AF7"/>
    <w:rsid w:val="006C12D7"/>
    <w:rsid w:val="006C221B"/>
    <w:rsid w:val="006C312A"/>
    <w:rsid w:val="006E198A"/>
    <w:rsid w:val="006E69DA"/>
    <w:rsid w:val="006F37D7"/>
    <w:rsid w:val="00733FE2"/>
    <w:rsid w:val="00740074"/>
    <w:rsid w:val="00745367"/>
    <w:rsid w:val="00746DB4"/>
    <w:rsid w:val="00754238"/>
    <w:rsid w:val="00755C94"/>
    <w:rsid w:val="00780C6E"/>
    <w:rsid w:val="00794DF3"/>
    <w:rsid w:val="00795FCA"/>
    <w:rsid w:val="007A68B4"/>
    <w:rsid w:val="007B1BB1"/>
    <w:rsid w:val="007B6074"/>
    <w:rsid w:val="007C27D9"/>
    <w:rsid w:val="007E755A"/>
    <w:rsid w:val="007F0D87"/>
    <w:rsid w:val="007F327C"/>
    <w:rsid w:val="007F5540"/>
    <w:rsid w:val="007F571F"/>
    <w:rsid w:val="008039DC"/>
    <w:rsid w:val="00806989"/>
    <w:rsid w:val="00810278"/>
    <w:rsid w:val="0081337E"/>
    <w:rsid w:val="0082144A"/>
    <w:rsid w:val="0083272A"/>
    <w:rsid w:val="00835548"/>
    <w:rsid w:val="00844205"/>
    <w:rsid w:val="00845FFF"/>
    <w:rsid w:val="00854393"/>
    <w:rsid w:val="008557E0"/>
    <w:rsid w:val="0085640B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C5C55"/>
    <w:rsid w:val="008E0A61"/>
    <w:rsid w:val="008E3E02"/>
    <w:rsid w:val="008E4AF8"/>
    <w:rsid w:val="008E683E"/>
    <w:rsid w:val="008E79B1"/>
    <w:rsid w:val="008F3AAC"/>
    <w:rsid w:val="008F4948"/>
    <w:rsid w:val="009259D2"/>
    <w:rsid w:val="00941692"/>
    <w:rsid w:val="00947849"/>
    <w:rsid w:val="00962521"/>
    <w:rsid w:val="009663E6"/>
    <w:rsid w:val="00971280"/>
    <w:rsid w:val="00971CB8"/>
    <w:rsid w:val="009736E3"/>
    <w:rsid w:val="0098061D"/>
    <w:rsid w:val="009878A7"/>
    <w:rsid w:val="00992B5E"/>
    <w:rsid w:val="009A4353"/>
    <w:rsid w:val="009A6160"/>
    <w:rsid w:val="009B36BD"/>
    <w:rsid w:val="009C12C0"/>
    <w:rsid w:val="009C13AD"/>
    <w:rsid w:val="009C1AFE"/>
    <w:rsid w:val="009C296E"/>
    <w:rsid w:val="009C5AE1"/>
    <w:rsid w:val="009D0FF5"/>
    <w:rsid w:val="009D3A86"/>
    <w:rsid w:val="009D470C"/>
    <w:rsid w:val="009D5353"/>
    <w:rsid w:val="009E4BA2"/>
    <w:rsid w:val="009E5446"/>
    <w:rsid w:val="009E640E"/>
    <w:rsid w:val="00A019C4"/>
    <w:rsid w:val="00A056DA"/>
    <w:rsid w:val="00A05F5B"/>
    <w:rsid w:val="00A063B3"/>
    <w:rsid w:val="00A06E59"/>
    <w:rsid w:val="00A13C54"/>
    <w:rsid w:val="00A17B91"/>
    <w:rsid w:val="00A264C8"/>
    <w:rsid w:val="00A30064"/>
    <w:rsid w:val="00A3356F"/>
    <w:rsid w:val="00A342E8"/>
    <w:rsid w:val="00A343DB"/>
    <w:rsid w:val="00A36811"/>
    <w:rsid w:val="00A44E8D"/>
    <w:rsid w:val="00A46BEA"/>
    <w:rsid w:val="00A52667"/>
    <w:rsid w:val="00A703B8"/>
    <w:rsid w:val="00A70C6E"/>
    <w:rsid w:val="00A84450"/>
    <w:rsid w:val="00A86148"/>
    <w:rsid w:val="00AB4351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17F45"/>
    <w:rsid w:val="00B21EB5"/>
    <w:rsid w:val="00B33CB9"/>
    <w:rsid w:val="00B444F2"/>
    <w:rsid w:val="00B4595C"/>
    <w:rsid w:val="00B50A1A"/>
    <w:rsid w:val="00B54893"/>
    <w:rsid w:val="00B55020"/>
    <w:rsid w:val="00B73AC4"/>
    <w:rsid w:val="00B81609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4541C"/>
    <w:rsid w:val="00C513CA"/>
    <w:rsid w:val="00C60E53"/>
    <w:rsid w:val="00C613F8"/>
    <w:rsid w:val="00C70F72"/>
    <w:rsid w:val="00C7429A"/>
    <w:rsid w:val="00C74584"/>
    <w:rsid w:val="00C767CC"/>
    <w:rsid w:val="00C76CE4"/>
    <w:rsid w:val="00C82862"/>
    <w:rsid w:val="00C83C9E"/>
    <w:rsid w:val="00C9166E"/>
    <w:rsid w:val="00C958CA"/>
    <w:rsid w:val="00CA494C"/>
    <w:rsid w:val="00CC362C"/>
    <w:rsid w:val="00D068CB"/>
    <w:rsid w:val="00D33187"/>
    <w:rsid w:val="00D37B0E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5902"/>
    <w:rsid w:val="00DE2174"/>
    <w:rsid w:val="00DE6536"/>
    <w:rsid w:val="00E00436"/>
    <w:rsid w:val="00E0413C"/>
    <w:rsid w:val="00E070EC"/>
    <w:rsid w:val="00E327C8"/>
    <w:rsid w:val="00E46979"/>
    <w:rsid w:val="00E56A1E"/>
    <w:rsid w:val="00E65374"/>
    <w:rsid w:val="00E659E8"/>
    <w:rsid w:val="00E66E4A"/>
    <w:rsid w:val="00E6784F"/>
    <w:rsid w:val="00E67CCD"/>
    <w:rsid w:val="00E844BE"/>
    <w:rsid w:val="00EA06F6"/>
    <w:rsid w:val="00EA5216"/>
    <w:rsid w:val="00EB10D4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37091"/>
    <w:rsid w:val="00F374D1"/>
    <w:rsid w:val="00F44716"/>
    <w:rsid w:val="00F44EBF"/>
    <w:rsid w:val="00F45063"/>
    <w:rsid w:val="00F57A58"/>
    <w:rsid w:val="00F8124B"/>
    <w:rsid w:val="00F81438"/>
    <w:rsid w:val="00F8235B"/>
    <w:rsid w:val="00F86838"/>
    <w:rsid w:val="00F940C4"/>
    <w:rsid w:val="00FA5148"/>
    <w:rsid w:val="00FB2540"/>
    <w:rsid w:val="00FB5089"/>
    <w:rsid w:val="00FB5D7D"/>
    <w:rsid w:val="00FC2760"/>
    <w:rsid w:val="00FF0295"/>
    <w:rsid w:val="00FF0BC1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  <w15:docId w15:val="{051287F1-9430-4E60-B7A3-A203415C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514</TotalTime>
  <Pages>9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589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>Webb, Thomas</cp:lastModifiedBy>
  <cp:revision>63</cp:revision>
  <cp:lastPrinted>2009-02-11T13:43:00Z</cp:lastPrinted>
  <dcterms:created xsi:type="dcterms:W3CDTF">2025-05-02T17:59:00Z</dcterms:created>
  <dcterms:modified xsi:type="dcterms:W3CDTF">2025-05-27T18:56:00Z</dcterms:modified>
</cp:coreProperties>
</file>