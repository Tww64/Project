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18B513B4" w14:textId="77777777" w:rsidTr="00324F8B">
        <w:trPr>
          <w:trHeight w:val="360"/>
        </w:trPr>
        <w:tc>
          <w:tcPr>
            <w:tcW w:w="2358" w:type="dxa"/>
          </w:tcPr>
          <w:p w14:paraId="2BAD0C7B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14:paraId="28C495D7" w14:textId="54663248" w:rsidR="00272DDC" w:rsidRPr="006E6826" w:rsidRDefault="00272DDC" w:rsidP="00D76BB4">
            <w:pPr>
              <w:keepNext/>
              <w:keepLines/>
            </w:pPr>
            <w:r>
              <w:t xml:space="preserve">ITD </w:t>
            </w:r>
            <w:r w:rsidR="009D0FF5">
              <w:t>2313</w:t>
            </w:r>
            <w:r>
              <w:t xml:space="preserve"> – </w:t>
            </w:r>
            <w:r w:rsidR="009D0FF5">
              <w:t>Script</w:t>
            </w:r>
            <w:r w:rsidR="00103B2E">
              <w:t xml:space="preserve"> Programming</w:t>
            </w:r>
          </w:p>
        </w:tc>
      </w:tr>
      <w:tr w:rsidR="00272DDC" w:rsidRPr="006E6826" w14:paraId="57ABA5C6" w14:textId="77777777" w:rsidTr="00324F8B">
        <w:trPr>
          <w:trHeight w:val="360"/>
        </w:trPr>
        <w:tc>
          <w:tcPr>
            <w:tcW w:w="2358" w:type="dxa"/>
          </w:tcPr>
          <w:p w14:paraId="75C19583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14:paraId="1E91BA7A" w14:textId="1F564638" w:rsidR="00272DDC" w:rsidRPr="006E6826" w:rsidRDefault="00E66E4A" w:rsidP="007F5540">
            <w:pPr>
              <w:keepNext/>
              <w:keepLines/>
            </w:pPr>
            <w:r w:rsidRPr="00E66E4A">
              <w:t> Mark L. Pranger</w:t>
            </w:r>
          </w:p>
        </w:tc>
      </w:tr>
      <w:tr w:rsidR="00272DDC" w:rsidRPr="006E6826" w14:paraId="21D6A18C" w14:textId="77777777" w:rsidTr="00324F8B">
        <w:trPr>
          <w:trHeight w:val="360"/>
        </w:trPr>
        <w:tc>
          <w:tcPr>
            <w:tcW w:w="2358" w:type="dxa"/>
          </w:tcPr>
          <w:p w14:paraId="6F03736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726EDB0E" w14:textId="347EFFE1" w:rsidR="00272DDC" w:rsidRPr="006E6826" w:rsidRDefault="00590787" w:rsidP="007F5540">
            <w:pPr>
              <w:keepNext/>
              <w:keepLines/>
            </w:pPr>
            <w:r>
              <w:t>Thomas Webb</w:t>
            </w:r>
          </w:p>
        </w:tc>
      </w:tr>
      <w:tr w:rsidR="00272DDC" w:rsidRPr="006E6826" w14:paraId="25488CB0" w14:textId="77777777" w:rsidTr="00324F8B">
        <w:trPr>
          <w:trHeight w:val="360"/>
        </w:trPr>
        <w:tc>
          <w:tcPr>
            <w:tcW w:w="2358" w:type="dxa"/>
          </w:tcPr>
          <w:p w14:paraId="42003C45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14:paraId="1E14F6B0" w14:textId="2A51DCC1" w:rsidR="00272DDC" w:rsidRPr="006E6826" w:rsidRDefault="008F5A32" w:rsidP="007F5540">
            <w:pPr>
              <w:keepNext/>
              <w:keepLines/>
            </w:pPr>
            <w:r>
              <w:t>6</w:t>
            </w:r>
            <w:r w:rsidR="00B55020">
              <w:t>/</w:t>
            </w:r>
            <w:r w:rsidR="00AB3C4D">
              <w:t>1</w:t>
            </w:r>
            <w:r w:rsidR="001B0FCB">
              <w:t>7</w:t>
            </w:r>
            <w:r w:rsidR="00036F53">
              <w:t>/2025</w:t>
            </w:r>
          </w:p>
        </w:tc>
      </w:tr>
      <w:tr w:rsidR="00272DDC" w:rsidRPr="006E6826" w14:paraId="4C124C8D" w14:textId="77777777" w:rsidTr="00324F8B">
        <w:trPr>
          <w:trHeight w:val="360"/>
        </w:trPr>
        <w:tc>
          <w:tcPr>
            <w:tcW w:w="2358" w:type="dxa"/>
          </w:tcPr>
          <w:p w14:paraId="6B4A121A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3A56B4E" w14:textId="3ED7ABFA" w:rsidR="00272DDC" w:rsidRPr="006E6826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grade earned here</w:t>
            </w:r>
          </w:p>
        </w:tc>
      </w:tr>
      <w:tr w:rsidR="00272DDC" w:rsidRPr="006E6826" w14:paraId="14EBC41A" w14:textId="77777777" w:rsidTr="00324F8B">
        <w:trPr>
          <w:trHeight w:val="360"/>
        </w:trPr>
        <w:tc>
          <w:tcPr>
            <w:tcW w:w="2358" w:type="dxa"/>
          </w:tcPr>
          <w:p w14:paraId="750FA66B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747057F8" w14:textId="6D7BBB91" w:rsidR="00272DDC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instructor comments here</w:t>
            </w:r>
          </w:p>
        </w:tc>
      </w:tr>
    </w:tbl>
    <w:p w14:paraId="33CEC86D" w14:textId="77777777"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9B4A5E1" w14:textId="77777777" w:rsidR="00A342E8" w:rsidRDefault="00A342E8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05CE036A" w14:textId="77777777" w:rsidR="00A342E8" w:rsidRDefault="00A342E8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9283483" w14:textId="14E271BE" w:rsidR="00A342E8" w:rsidRDefault="00361421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>Page 116-117</w:t>
      </w:r>
    </w:p>
    <w:p w14:paraId="771CBD72" w14:textId="77777777" w:rsidR="00361421" w:rsidRDefault="00361421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B804E33" w14:textId="77777777" w:rsidR="00361421" w:rsidRDefault="00361421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0DCAE063" w14:textId="79D22DE4" w:rsidR="00361421" w:rsidRDefault="00361421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 xml:space="preserve">Exercise 1 </w:t>
      </w:r>
    </w:p>
    <w:p w14:paraId="60BCAE0C" w14:textId="30B92A46" w:rsidR="00361421" w:rsidRDefault="00361421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</w:rPr>
        <w:drawing>
          <wp:inline distT="0" distB="0" distL="0" distR="0" wp14:anchorId="4A979DB0" wp14:editId="0A10C2FE">
            <wp:extent cx="6309360" cy="3318510"/>
            <wp:effectExtent l="0" t="0" r="0" b="0"/>
            <wp:docPr id="170006702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67027" name="Picture 1" descr="A computer screen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D13D" w14:textId="77777777" w:rsidR="00361421" w:rsidRDefault="00361421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08BB2E43" w14:textId="77777777" w:rsidR="00361421" w:rsidRDefault="00361421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332FEAA8" w14:textId="77777777" w:rsidR="00361421" w:rsidRDefault="00361421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402128C4" w14:textId="77777777" w:rsidR="00361421" w:rsidRDefault="00361421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6A2F3762" w14:textId="77777777" w:rsidR="00361421" w:rsidRDefault="00361421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4F89048E" w14:textId="77777777" w:rsidR="00361421" w:rsidRDefault="00361421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12A4328" w14:textId="77777777" w:rsidR="00361421" w:rsidRDefault="00361421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72D238EC" w14:textId="77777777" w:rsidR="00361421" w:rsidRDefault="00361421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47E03902" w14:textId="77777777" w:rsidR="00361421" w:rsidRDefault="00361421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643EA95F" w14:textId="77777777" w:rsidR="00361421" w:rsidRDefault="00361421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0883397E" w14:textId="77777777" w:rsidR="00361421" w:rsidRDefault="00361421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3B715A71" w14:textId="77777777" w:rsidR="00361421" w:rsidRDefault="00361421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61701684" w14:textId="77777777" w:rsidR="00361421" w:rsidRDefault="00361421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7CE5557A" w14:textId="77777777" w:rsidR="00361421" w:rsidRDefault="00361421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6D0E07E5" w14:textId="4665BC85" w:rsidR="00361421" w:rsidRDefault="00361421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lastRenderedPageBreak/>
        <w:t xml:space="preserve">Exercise 2 </w:t>
      </w:r>
    </w:p>
    <w:p w14:paraId="7C437293" w14:textId="4E4134ED" w:rsidR="00361421" w:rsidRDefault="00A620C7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</w:rPr>
        <w:drawing>
          <wp:inline distT="0" distB="0" distL="0" distR="0" wp14:anchorId="5BEE9CA9" wp14:editId="10D1734E">
            <wp:extent cx="6309360" cy="3216910"/>
            <wp:effectExtent l="0" t="0" r="0" b="2540"/>
            <wp:docPr id="112913402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34026" name="Picture 2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E09F" w14:textId="77777777" w:rsidR="00A620C7" w:rsidRDefault="00A620C7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784A17E4" w14:textId="77777777" w:rsidR="00A620C7" w:rsidRDefault="00A620C7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464A1A3A" w14:textId="77777777" w:rsidR="00A620C7" w:rsidRDefault="00A620C7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701BA599" w14:textId="77777777" w:rsidR="00A620C7" w:rsidRDefault="00A620C7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461C88F" w14:textId="77777777" w:rsidR="00A620C7" w:rsidRDefault="00A620C7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36FE6566" w14:textId="77777777" w:rsidR="00A620C7" w:rsidRDefault="00A620C7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7B7401D7" w14:textId="77777777" w:rsidR="00A620C7" w:rsidRDefault="00A620C7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048AB3B9" w14:textId="77777777" w:rsidR="00A620C7" w:rsidRDefault="00A620C7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7DA0EA18" w14:textId="77777777" w:rsidR="00A620C7" w:rsidRDefault="00A620C7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6E25F2CA" w14:textId="77777777" w:rsidR="00A620C7" w:rsidRDefault="00A620C7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72B10945" w14:textId="3A391B50" w:rsidR="00A620C7" w:rsidRDefault="00A620C7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>Ex</w:t>
      </w:r>
      <w:r w:rsidR="00651589">
        <w:t>ercise 3</w:t>
      </w:r>
    </w:p>
    <w:p w14:paraId="2420CA3C" w14:textId="6C0368DF" w:rsidR="00651589" w:rsidRDefault="00AA1187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</w:rPr>
        <w:drawing>
          <wp:inline distT="0" distB="0" distL="0" distR="0" wp14:anchorId="59DB28B9" wp14:editId="0C57F1A5">
            <wp:extent cx="6309360" cy="3212465"/>
            <wp:effectExtent l="0" t="0" r="0" b="6985"/>
            <wp:docPr id="1126397224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97224" name="Picture 1" descr="A computer screen shot of a black screen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1017" w14:textId="77777777" w:rsidR="00AA1187" w:rsidRDefault="00AA1187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39ECA460" w14:textId="77777777" w:rsidR="00AA1187" w:rsidRDefault="00AA1187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08A54760" w14:textId="36FAAD71" w:rsidR="00AA1187" w:rsidRDefault="0042088E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 xml:space="preserve">Exercise 4 </w:t>
      </w:r>
    </w:p>
    <w:p w14:paraId="70F16001" w14:textId="6D0F64C8" w:rsidR="00BB31B6" w:rsidRDefault="00F564E2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</w:rPr>
        <w:drawing>
          <wp:inline distT="0" distB="0" distL="0" distR="0" wp14:anchorId="029A40F3" wp14:editId="0C2AE2BD">
            <wp:extent cx="6309360" cy="3208020"/>
            <wp:effectExtent l="0" t="0" r="0" b="0"/>
            <wp:docPr id="841549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49345" name="Picture 8415493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64BF" w14:textId="77777777" w:rsidR="00F564E2" w:rsidRDefault="00F564E2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36636689" w14:textId="77777777" w:rsidR="00F564E2" w:rsidRDefault="00F564E2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76BAEBB" w14:textId="77777777" w:rsidR="00F564E2" w:rsidRDefault="00F564E2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3B7608C3" w14:textId="77777777" w:rsidR="00F564E2" w:rsidRDefault="00F564E2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03BB365F" w14:textId="77777777" w:rsidR="00F564E2" w:rsidRDefault="00F564E2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FC751CF" w14:textId="77777777" w:rsidR="00F564E2" w:rsidRDefault="00F564E2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2BB3937" w14:textId="501F4DAA" w:rsidR="00F564E2" w:rsidRDefault="00F564E2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>Exercise 5</w:t>
      </w:r>
    </w:p>
    <w:p w14:paraId="45D85B36" w14:textId="77777777" w:rsidR="00D4323E" w:rsidRDefault="00D4323E" w:rsidP="00740074">
      <w:pPr>
        <w:pStyle w:val="Header"/>
        <w:keepNext/>
        <w:keepLines/>
        <w:tabs>
          <w:tab w:val="clear" w:pos="4320"/>
          <w:tab w:val="clear" w:pos="8640"/>
        </w:tabs>
        <w:rPr>
          <w:noProof/>
        </w:rPr>
      </w:pPr>
    </w:p>
    <w:p w14:paraId="2091D276" w14:textId="05579120" w:rsidR="00F564E2" w:rsidRDefault="00725B7C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</w:rPr>
        <w:drawing>
          <wp:inline distT="0" distB="0" distL="0" distR="0" wp14:anchorId="1C0D3627" wp14:editId="74CDF2F3">
            <wp:extent cx="6309360" cy="3206115"/>
            <wp:effectExtent l="0" t="0" r="0" b="0"/>
            <wp:docPr id="123989788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97882" name="Picture 3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9415" w14:textId="77777777" w:rsidR="00D4323E" w:rsidRDefault="00D4323E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29E98C5" w14:textId="77777777" w:rsidR="00D4323E" w:rsidRDefault="00D4323E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3CD9A9F" w14:textId="03C60642" w:rsidR="00D4323E" w:rsidRDefault="00702087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>Exercise 6</w:t>
      </w:r>
    </w:p>
    <w:p w14:paraId="723AE711" w14:textId="4031C594" w:rsidR="00702087" w:rsidRDefault="00702087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</w:rPr>
        <w:drawing>
          <wp:inline distT="0" distB="0" distL="0" distR="0" wp14:anchorId="50758D24" wp14:editId="61B1AB9F">
            <wp:extent cx="6309360" cy="3176270"/>
            <wp:effectExtent l="0" t="0" r="0" b="5080"/>
            <wp:docPr id="734071127" name="Picture 4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71127" name="Picture 4" descr="A computer screen with white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D49D" w14:textId="77777777" w:rsidR="00810893" w:rsidRDefault="00810893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B4FC5B4" w14:textId="77777777" w:rsidR="00810893" w:rsidRDefault="00810893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F9C4384" w14:textId="77777777" w:rsidR="00810893" w:rsidRDefault="00810893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09753C89" w14:textId="77777777" w:rsidR="00810893" w:rsidRDefault="00810893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2AA746A" w14:textId="77777777" w:rsidR="00810893" w:rsidRDefault="00810893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219DCF4" w14:textId="77777777" w:rsidR="00810893" w:rsidRDefault="00810893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05C772E1" w14:textId="77777777" w:rsidR="00810893" w:rsidRDefault="00810893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37C41790" w14:textId="77777777" w:rsidR="00810893" w:rsidRDefault="00810893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4AB42503" w14:textId="77777777" w:rsidR="00810893" w:rsidRDefault="00810893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9123084" w14:textId="0E039F7C" w:rsidR="00810893" w:rsidRDefault="00810893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>Exercise 7</w:t>
      </w:r>
    </w:p>
    <w:p w14:paraId="183339BF" w14:textId="75CE8241" w:rsidR="004776E0" w:rsidRDefault="004776E0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</w:rPr>
        <w:drawing>
          <wp:inline distT="0" distB="0" distL="0" distR="0" wp14:anchorId="0E67E384" wp14:editId="2E9964E4">
            <wp:extent cx="3943900" cy="1190791"/>
            <wp:effectExtent l="0" t="0" r="0" b="9525"/>
            <wp:docPr id="1533415389" name="Picture 5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15389" name="Picture 5" descr="A black screen with white text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752C" w14:textId="77777777" w:rsidR="004776E0" w:rsidRDefault="004776E0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6E9FD19" w14:textId="77777777" w:rsidR="004776E0" w:rsidRDefault="004776E0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659E9F8B" w14:textId="77777777" w:rsidR="004776E0" w:rsidRDefault="004776E0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0130C734" w14:textId="77777777" w:rsidR="004776E0" w:rsidRDefault="004776E0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68B9DE56" w14:textId="77777777" w:rsidR="004776E0" w:rsidRDefault="004776E0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BC57D5C" w14:textId="77777777" w:rsidR="004776E0" w:rsidRDefault="004776E0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05D29D94" w14:textId="77777777" w:rsidR="004776E0" w:rsidRDefault="004776E0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52C5830" w14:textId="77777777" w:rsidR="004776E0" w:rsidRDefault="004776E0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332325ED" w14:textId="77777777" w:rsidR="004776E0" w:rsidRDefault="004776E0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D572069" w14:textId="77777777" w:rsidR="004776E0" w:rsidRDefault="004776E0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305303DB" w14:textId="77777777" w:rsidR="004776E0" w:rsidRDefault="004776E0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37F2A651" w14:textId="77777777" w:rsidR="004776E0" w:rsidRDefault="004776E0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280DBC3" w14:textId="77777777" w:rsidR="004776E0" w:rsidRDefault="004776E0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11ECB06" w14:textId="4D35113B" w:rsidR="004776E0" w:rsidRDefault="004776E0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>Exercise 8</w:t>
      </w:r>
    </w:p>
    <w:p w14:paraId="5A0946F3" w14:textId="230DB43E" w:rsidR="00FC43A4" w:rsidRDefault="007625D9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</w:rPr>
        <w:drawing>
          <wp:inline distT="0" distB="0" distL="0" distR="0" wp14:anchorId="5FC86B24" wp14:editId="6C05E9C2">
            <wp:extent cx="2200582" cy="895475"/>
            <wp:effectExtent l="0" t="0" r="9525" b="0"/>
            <wp:docPr id="173470967" name="Picture 6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0967" name="Picture 6" descr="A black background with white tex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483D" w14:textId="77777777" w:rsidR="005C608F" w:rsidRDefault="005C608F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7CEC9ED2" w14:textId="77777777" w:rsidR="005C608F" w:rsidRDefault="005C608F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3DECA948" w14:textId="77777777" w:rsidR="005C608F" w:rsidRDefault="005C608F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610A2D68" w14:textId="77777777" w:rsidR="005C608F" w:rsidRDefault="005C608F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751222F5" w14:textId="77777777" w:rsidR="005C608F" w:rsidRDefault="005C608F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058BBF49" w14:textId="77777777" w:rsidR="005C608F" w:rsidRDefault="005C608F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7A307367" w14:textId="77777777" w:rsidR="005C608F" w:rsidRDefault="005C608F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FCD18F6" w14:textId="77777777" w:rsidR="005C608F" w:rsidRDefault="005C608F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7E26900C" w14:textId="5A810A30" w:rsidR="005C608F" w:rsidRDefault="005C608F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sz w:val="32"/>
          <w:szCs w:val="32"/>
        </w:rPr>
        <w:t>Page 1</w:t>
      </w:r>
      <w:r w:rsidR="00313C8F">
        <w:rPr>
          <w:sz w:val="32"/>
          <w:szCs w:val="32"/>
        </w:rPr>
        <w:t>18</w:t>
      </w:r>
    </w:p>
    <w:p w14:paraId="3463DD8D" w14:textId="77777777" w:rsidR="00313C8F" w:rsidRDefault="00313C8F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3F02031A" w14:textId="77777777" w:rsidR="00263FC0" w:rsidRDefault="00263FC0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1FD96E9B" w14:textId="77777777" w:rsidR="00263FC0" w:rsidRDefault="00263FC0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68810E9A" w14:textId="77777777" w:rsidR="00263FC0" w:rsidRDefault="00263FC0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13EA7DDE" w14:textId="1D639127" w:rsidR="00263FC0" w:rsidRDefault="00263FC0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sz w:val="32"/>
          <w:szCs w:val="32"/>
        </w:rPr>
        <w:t xml:space="preserve">Example code 1 </w:t>
      </w:r>
    </w:p>
    <w:p w14:paraId="76421DA9" w14:textId="2DCB97C7" w:rsidR="00263FC0" w:rsidRDefault="007A34C6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68A7825" wp14:editId="1C61DAC9">
            <wp:extent cx="6309360" cy="3255010"/>
            <wp:effectExtent l="0" t="0" r="0" b="2540"/>
            <wp:docPr id="843523238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23238" name="Picture 7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732C" w14:textId="77777777" w:rsidR="007A34C6" w:rsidRDefault="007A34C6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372513DA" w14:textId="77777777" w:rsidR="007A34C6" w:rsidRDefault="007A34C6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12E0394F" w14:textId="77777777" w:rsidR="007A34C6" w:rsidRDefault="007A34C6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7BFFE2FB" w14:textId="77777777" w:rsidR="007A34C6" w:rsidRDefault="007A34C6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61A678B2" w14:textId="77777777" w:rsidR="007A34C6" w:rsidRDefault="007A34C6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73274FF4" w14:textId="77777777" w:rsidR="007A34C6" w:rsidRDefault="007A34C6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336BD915" w14:textId="07A4EC1A" w:rsidR="007A34C6" w:rsidRDefault="007A34C6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sz w:val="32"/>
          <w:szCs w:val="32"/>
        </w:rPr>
        <w:t xml:space="preserve">Example code 2 </w:t>
      </w:r>
    </w:p>
    <w:p w14:paraId="3F5AFE11" w14:textId="250ECCAF" w:rsidR="007A34C6" w:rsidRDefault="002704D6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3CF2C0B" wp14:editId="73774197">
            <wp:extent cx="5591955" cy="2152950"/>
            <wp:effectExtent l="0" t="0" r="8890" b="0"/>
            <wp:docPr id="1768280491" name="Picture 8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80491" name="Picture 8" descr="A computer screen with white tex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48EC" w14:textId="77777777" w:rsidR="003719A4" w:rsidRDefault="003719A4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5B8E617" w14:textId="77777777" w:rsidR="003719A4" w:rsidRDefault="003719A4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46CF2FFD" w14:textId="77777777" w:rsidR="003719A4" w:rsidRDefault="003719A4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5DCCA8F" w14:textId="66E5EDEA" w:rsidR="003719A4" w:rsidRDefault="003719A4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sz w:val="32"/>
          <w:szCs w:val="32"/>
        </w:rPr>
        <w:t>example code 3</w:t>
      </w:r>
    </w:p>
    <w:p w14:paraId="7801F448" w14:textId="31A3EE61" w:rsidR="003719A4" w:rsidRDefault="003719A4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8FCCEE2" wp14:editId="44FB95CF">
            <wp:extent cx="5363323" cy="1971950"/>
            <wp:effectExtent l="0" t="0" r="8890" b="9525"/>
            <wp:docPr id="224223458" name="Picture 9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23458" name="Picture 9" descr="A computer screen shot of white text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EE3B" w14:textId="77777777" w:rsidR="00445484" w:rsidRDefault="00445484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7692BF88" w14:textId="77777777" w:rsidR="00445484" w:rsidRDefault="00445484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9058786" w14:textId="77777777" w:rsidR="00445484" w:rsidRDefault="00445484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104A0881" w14:textId="77777777" w:rsidR="00445484" w:rsidRDefault="00445484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128C8F4" w14:textId="77777777" w:rsidR="00445484" w:rsidRDefault="00445484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90C9FF4" w14:textId="77777777" w:rsidR="00445484" w:rsidRDefault="00445484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7DA20A4B" w14:textId="77777777" w:rsidR="00445484" w:rsidRDefault="00445484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47EF2C97" w14:textId="77777777" w:rsidR="00445484" w:rsidRDefault="00445484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1D8BFAEA" w14:textId="77777777" w:rsidR="00445484" w:rsidRDefault="00445484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7AE0F4F" w14:textId="77777777" w:rsidR="00445484" w:rsidRDefault="00445484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74CB6FC3" w14:textId="77777777" w:rsidR="00445484" w:rsidRDefault="00445484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67608CD9" w14:textId="77777777" w:rsidR="00445484" w:rsidRDefault="00445484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1D65A709" w14:textId="41C8A75E" w:rsidR="00445484" w:rsidRDefault="00445484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Page 119-120</w:t>
      </w:r>
    </w:p>
    <w:p w14:paraId="206B0A6E" w14:textId="77777777" w:rsidR="006761AA" w:rsidRDefault="006761AA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3E1259D6" w14:textId="77777777" w:rsidR="006761AA" w:rsidRDefault="006761AA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5761A29" w14:textId="603DA999" w:rsidR="006761AA" w:rsidRDefault="006761AA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sz w:val="32"/>
          <w:szCs w:val="32"/>
        </w:rPr>
        <w:t>Example code 1</w:t>
      </w:r>
    </w:p>
    <w:p w14:paraId="74FFEF74" w14:textId="18070EE0" w:rsidR="006761AA" w:rsidRDefault="006761AA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D2651D" wp14:editId="73C83DA2">
            <wp:extent cx="4115374" cy="2029108"/>
            <wp:effectExtent l="0" t="0" r="0" b="9525"/>
            <wp:docPr id="7698427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42752" name="Picture 76984275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D6F4" w14:textId="77777777" w:rsidR="006761AA" w:rsidRDefault="006761AA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3E312BD9" w14:textId="77777777" w:rsidR="006761AA" w:rsidRDefault="006761AA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6C4BA887" w14:textId="77777777" w:rsidR="006761AA" w:rsidRDefault="006761AA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1A40945A" w14:textId="77777777" w:rsidR="006761AA" w:rsidRDefault="006761AA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0C55F1AB" w14:textId="268AD867" w:rsidR="006761AA" w:rsidRDefault="006761AA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sz w:val="32"/>
          <w:szCs w:val="32"/>
        </w:rPr>
        <w:t>example code 2</w:t>
      </w:r>
    </w:p>
    <w:p w14:paraId="0EC0EB6D" w14:textId="36CF641B" w:rsidR="006761AA" w:rsidRDefault="00A3364C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D402019" wp14:editId="0BEC27CF">
            <wp:extent cx="3398520" cy="3870928"/>
            <wp:effectExtent l="0" t="0" r="0" b="0"/>
            <wp:docPr id="579037825" name="Picture 1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37825" name="Picture 11" descr="A screenshot of a computer program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669" cy="3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FC8F" w14:textId="77777777" w:rsidR="00A3364C" w:rsidRDefault="00A3364C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74EE2CFB" w14:textId="77777777" w:rsidR="00A3364C" w:rsidRDefault="00A3364C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782F8962" w14:textId="77777777" w:rsidR="00A3364C" w:rsidRDefault="00A3364C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3AF12880" w14:textId="77777777" w:rsidR="00A3364C" w:rsidRDefault="00A3364C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F269E49" w14:textId="16237A0A" w:rsidR="00A3364C" w:rsidRDefault="00A3364C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sz w:val="32"/>
          <w:szCs w:val="32"/>
        </w:rPr>
        <w:t>Example code 3</w:t>
      </w:r>
    </w:p>
    <w:p w14:paraId="25A0FEDC" w14:textId="0205DB1E" w:rsidR="00A3364C" w:rsidRDefault="00602449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5B3C832" wp14:editId="7C8880D1">
            <wp:extent cx="2962688" cy="990738"/>
            <wp:effectExtent l="0" t="0" r="9525" b="0"/>
            <wp:docPr id="1957103202" name="Picture 1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03202" name="Picture 12" descr="A screen shot of a computer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A3A8" w14:textId="77777777" w:rsidR="002A3657" w:rsidRDefault="002A3657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7DC9E404" w14:textId="77777777" w:rsidR="002A3657" w:rsidRDefault="002A3657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62BDC3A8" w14:textId="77777777" w:rsidR="002A3657" w:rsidRDefault="002A3657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3B0B17D9" w14:textId="77777777" w:rsidR="002A3657" w:rsidRDefault="002A3657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685D4EA6" w14:textId="77777777" w:rsidR="002A3657" w:rsidRDefault="002A3657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1BE41772" w14:textId="77777777" w:rsidR="002A3657" w:rsidRDefault="002A3657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71A7878" w14:textId="77777777" w:rsidR="002A3657" w:rsidRDefault="002A3657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0265896F" w14:textId="77777777" w:rsidR="002A3657" w:rsidRDefault="002A3657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60E13E88" w14:textId="77777777" w:rsidR="002A3657" w:rsidRDefault="002A3657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0278C454" w14:textId="77777777" w:rsidR="002A3657" w:rsidRDefault="002A3657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075166E3" w14:textId="77777777" w:rsidR="002A3657" w:rsidRDefault="002A3657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A59CDEE" w14:textId="77777777" w:rsidR="002A3657" w:rsidRDefault="002A3657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61532BD0" w14:textId="77777777" w:rsidR="002A3657" w:rsidRDefault="002A3657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6AFA7D08" w14:textId="77777777" w:rsidR="002A3657" w:rsidRDefault="002A3657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3ACC2F67" w14:textId="77777777" w:rsidR="002A3657" w:rsidRDefault="002A3657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1FB8D2DA" w14:textId="77777777" w:rsidR="002A3657" w:rsidRDefault="002A3657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4151EDEC" w14:textId="77777777" w:rsidR="002A3657" w:rsidRDefault="002A3657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3B34138D" w14:textId="77777777" w:rsidR="002A3657" w:rsidRDefault="002A3657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1ACD25EC" w14:textId="77777777" w:rsidR="002A3657" w:rsidRDefault="002A3657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383AA5E0" w14:textId="77777777" w:rsidR="002A3657" w:rsidRDefault="002A3657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6C79B299" w14:textId="77777777" w:rsidR="002A3657" w:rsidRDefault="002A3657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1B4EEEF2" w14:textId="77777777" w:rsidR="002A3657" w:rsidRDefault="002A3657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0B7A6D45" w14:textId="77777777" w:rsidR="002A3657" w:rsidRDefault="002A3657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1458D6E8" w14:textId="77777777" w:rsidR="002A3657" w:rsidRDefault="002A3657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42EC8CD6" w14:textId="77777777" w:rsidR="002A3657" w:rsidRDefault="002A3657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473BBE82" w14:textId="77777777" w:rsidR="002A3657" w:rsidRDefault="002A3657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0FC25405" w14:textId="77777777" w:rsidR="002A3657" w:rsidRDefault="002A3657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73BB71DC" w14:textId="77777777" w:rsidR="002A3657" w:rsidRDefault="002A3657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798D587" w14:textId="77777777" w:rsidR="002A3657" w:rsidRDefault="002A3657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107C6365" w14:textId="0F111411" w:rsidR="002A3657" w:rsidRDefault="002A3657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Page 121</w:t>
      </w:r>
    </w:p>
    <w:p w14:paraId="4EDA66DF" w14:textId="77777777" w:rsidR="003C64CA" w:rsidRDefault="003C64CA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1A2CC340" w14:textId="77777777" w:rsidR="003C64CA" w:rsidRDefault="003C64CA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73CEF89" w14:textId="1F62F1DE" w:rsidR="003C64CA" w:rsidRDefault="003C64CA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sz w:val="32"/>
          <w:szCs w:val="32"/>
        </w:rPr>
        <w:t>example code 1</w:t>
      </w:r>
    </w:p>
    <w:p w14:paraId="4FC8F06C" w14:textId="52E63410" w:rsidR="003C64CA" w:rsidRDefault="003C64CA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468340F" wp14:editId="6725AE40">
            <wp:extent cx="5087060" cy="1743318"/>
            <wp:effectExtent l="0" t="0" r="0" b="9525"/>
            <wp:docPr id="35221122" name="Picture 13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1122" name="Picture 13" descr="A computer screen with white text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BA7D" w14:textId="77777777" w:rsidR="003647FF" w:rsidRDefault="003647FF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EA170A2" w14:textId="77777777" w:rsidR="003647FF" w:rsidRDefault="003647FF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5E372D6" w14:textId="77777777" w:rsidR="003647FF" w:rsidRDefault="003647FF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0E265D08" w14:textId="77777777" w:rsidR="003647FF" w:rsidRDefault="003647FF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1B22D29" w14:textId="77777777" w:rsidR="003647FF" w:rsidRDefault="003647FF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065A538A" w14:textId="77777777" w:rsidR="003647FF" w:rsidRDefault="003647FF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0699FACB" w14:textId="77777777" w:rsidR="003647FF" w:rsidRDefault="003647FF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4189381F" w14:textId="77777777" w:rsidR="003647FF" w:rsidRDefault="003647FF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15B3C29A" w14:textId="77777777" w:rsidR="003647FF" w:rsidRDefault="003647FF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45935771" w14:textId="77777777" w:rsidR="003647FF" w:rsidRDefault="003647FF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F678CD9" w14:textId="77777777" w:rsidR="003647FF" w:rsidRDefault="003647FF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57DE74F" w14:textId="77777777" w:rsidR="003647FF" w:rsidRDefault="003647FF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0D36A56C" w14:textId="77777777" w:rsidR="003647FF" w:rsidRDefault="003647FF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1471562F" w14:textId="77777777" w:rsidR="003647FF" w:rsidRDefault="003647FF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4477EDD3" w14:textId="77777777" w:rsidR="003647FF" w:rsidRDefault="003647FF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321FAD1F" w14:textId="77777777" w:rsidR="003647FF" w:rsidRDefault="003647FF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714CF30" w14:textId="77777777" w:rsidR="003647FF" w:rsidRDefault="003647FF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1BC891D3" w14:textId="77777777" w:rsidR="003647FF" w:rsidRDefault="003647FF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328CC48" w14:textId="77777777" w:rsidR="003647FF" w:rsidRDefault="003647FF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D52A859" w14:textId="77777777" w:rsidR="003647FF" w:rsidRDefault="003647FF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7EA4139D" w14:textId="77777777" w:rsidR="003647FF" w:rsidRDefault="003647FF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1FC93CB9" w14:textId="77777777" w:rsidR="003647FF" w:rsidRDefault="003647FF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43F39A31" w14:textId="77777777" w:rsidR="003647FF" w:rsidRDefault="003647FF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0C68FD37" w14:textId="77777777" w:rsidR="003647FF" w:rsidRDefault="003647FF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12EDFE36" w14:textId="77777777" w:rsidR="003647FF" w:rsidRDefault="003647FF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15B3981A" w14:textId="2CAA4321" w:rsidR="003647FF" w:rsidRDefault="003647FF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Page 122</w:t>
      </w:r>
    </w:p>
    <w:p w14:paraId="545B8E2C" w14:textId="77777777" w:rsidR="003647FF" w:rsidRDefault="003647FF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10CD8102" w14:textId="6CC1B30D" w:rsidR="00B313F5" w:rsidRDefault="00B313F5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sz w:val="32"/>
          <w:szCs w:val="32"/>
        </w:rPr>
        <w:t>Example code 1</w:t>
      </w:r>
    </w:p>
    <w:p w14:paraId="17DB40E3" w14:textId="183149CB" w:rsidR="00B313F5" w:rsidRDefault="004E68CC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5E8A3B3" wp14:editId="7430DBAF">
            <wp:extent cx="6309360" cy="3507740"/>
            <wp:effectExtent l="0" t="0" r="0" b="0"/>
            <wp:docPr id="1499858449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58449" name="Picture 14" descr="A screenshot of a computer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523E" w14:textId="77777777" w:rsidR="004E68CC" w:rsidRDefault="004E68CC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A10FFCC" w14:textId="77777777" w:rsidR="004E68CC" w:rsidRDefault="004E68CC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3D1318E0" w14:textId="77777777" w:rsidR="004E68CC" w:rsidRDefault="004E68CC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5641150" w14:textId="77777777" w:rsidR="004E68CC" w:rsidRDefault="004E68CC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3F9B9522" w14:textId="77777777" w:rsidR="004E68CC" w:rsidRDefault="004E68CC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10BCF25C" w14:textId="77777777" w:rsidR="004E68CC" w:rsidRDefault="004E68CC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13FDCE6F" w14:textId="77777777" w:rsidR="004E68CC" w:rsidRDefault="004E68CC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18BC3BE2" w14:textId="77777777" w:rsidR="004E68CC" w:rsidRDefault="004E68CC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4F2BE592" w14:textId="77777777" w:rsidR="004E68CC" w:rsidRDefault="004E68CC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0DD5870C" w14:textId="668C645A" w:rsidR="004E68CC" w:rsidRDefault="004E68CC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sz w:val="32"/>
          <w:szCs w:val="32"/>
        </w:rPr>
        <w:t>Page 123</w:t>
      </w:r>
    </w:p>
    <w:p w14:paraId="78D33BD2" w14:textId="6F21B7F2" w:rsidR="00A00654" w:rsidRDefault="00A00654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sz w:val="32"/>
          <w:szCs w:val="32"/>
        </w:rPr>
        <w:t xml:space="preserve">Example code 1 </w:t>
      </w:r>
    </w:p>
    <w:p w14:paraId="252B7CEC" w14:textId="4FC374CE" w:rsidR="004E68CC" w:rsidRDefault="000258D6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864E080" wp14:editId="69C3CC60">
            <wp:extent cx="6309360" cy="1554480"/>
            <wp:effectExtent l="0" t="0" r="0" b="7620"/>
            <wp:docPr id="253435616" name="Picture 15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35616" name="Picture 15" descr="A computer screen shot of white text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D7BD" w14:textId="77777777" w:rsidR="00A00654" w:rsidRDefault="00A00654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3E25953" w14:textId="7C4AF350" w:rsidR="00A00654" w:rsidRDefault="00A00654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39F60A99" w14:textId="0439F70B" w:rsidR="00A00654" w:rsidRDefault="00A00654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sz w:val="32"/>
          <w:szCs w:val="32"/>
        </w:rPr>
        <w:t>Page 124</w:t>
      </w:r>
    </w:p>
    <w:p w14:paraId="60768C3E" w14:textId="77777777" w:rsidR="00437B95" w:rsidRDefault="00437B95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420B67F" w14:textId="3020616D" w:rsidR="002D1759" w:rsidRDefault="002D1759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sz w:val="32"/>
          <w:szCs w:val="32"/>
        </w:rPr>
        <w:t>Example code 1</w:t>
      </w:r>
    </w:p>
    <w:p w14:paraId="56D825FB" w14:textId="3F04CAE3" w:rsidR="002D1759" w:rsidRDefault="002821C5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5E83C2F" wp14:editId="2C550DCD">
            <wp:extent cx="6309360" cy="3568700"/>
            <wp:effectExtent l="0" t="0" r="0" b="0"/>
            <wp:docPr id="710699692" name="Picture 16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99692" name="Picture 16" descr="A computer screen shot of a black screen&#10;&#10;AI-generated content may be incorrect.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3583" w14:textId="77777777" w:rsidR="002821C5" w:rsidRDefault="002821C5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6DE5041" w14:textId="77777777" w:rsidR="002821C5" w:rsidRDefault="002821C5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1D7D36D0" w14:textId="77777777" w:rsidR="002821C5" w:rsidRDefault="002821C5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62287911" w14:textId="77777777" w:rsidR="002821C5" w:rsidRDefault="002821C5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751600E7" w14:textId="77777777" w:rsidR="002821C5" w:rsidRDefault="002821C5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39543A38" w14:textId="77777777" w:rsidR="002821C5" w:rsidRDefault="002821C5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0F691E78" w14:textId="77777777" w:rsidR="002821C5" w:rsidRDefault="002821C5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182E789D" w14:textId="77777777" w:rsidR="002821C5" w:rsidRDefault="002821C5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B8F368A" w14:textId="77777777" w:rsidR="002821C5" w:rsidRDefault="002821C5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549FAB4" w14:textId="77777777" w:rsidR="002821C5" w:rsidRDefault="002821C5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4BB7A36B" w14:textId="77777777" w:rsidR="002821C5" w:rsidRDefault="002821C5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601FFF27" w14:textId="77777777" w:rsidR="002821C5" w:rsidRDefault="002821C5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120A6F5D" w14:textId="77777777" w:rsidR="002821C5" w:rsidRDefault="002821C5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1AF14DC9" w14:textId="77777777" w:rsidR="002821C5" w:rsidRDefault="002821C5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16988842" w14:textId="77777777" w:rsidR="002821C5" w:rsidRDefault="002821C5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0468709" w14:textId="77777777" w:rsidR="002821C5" w:rsidRDefault="002821C5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C2A119B" w14:textId="77777777" w:rsidR="002821C5" w:rsidRDefault="002821C5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397885FB" w14:textId="77777777" w:rsidR="002821C5" w:rsidRDefault="002821C5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4FAD568A" w14:textId="77777777" w:rsidR="002821C5" w:rsidRDefault="002821C5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3766252" w14:textId="1604AD10" w:rsidR="002821C5" w:rsidRDefault="002821C5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sz w:val="32"/>
          <w:szCs w:val="32"/>
        </w:rPr>
        <w:t xml:space="preserve">Example code 2 </w:t>
      </w:r>
    </w:p>
    <w:p w14:paraId="01802697" w14:textId="1C9C7B79" w:rsidR="002821C5" w:rsidRDefault="00F076A0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A3985EF" wp14:editId="535A7E1F">
            <wp:extent cx="4848902" cy="2695951"/>
            <wp:effectExtent l="0" t="0" r="8890" b="9525"/>
            <wp:docPr id="563661348" name="Picture 17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61348" name="Picture 17" descr="A computer screen with white text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7E82" w14:textId="77777777" w:rsidR="000421E7" w:rsidRDefault="000421E7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46152BB3" w14:textId="77777777" w:rsidR="000421E7" w:rsidRDefault="000421E7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199CC864" w14:textId="77777777" w:rsidR="000421E7" w:rsidRDefault="000421E7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55F7B37" w14:textId="77777777" w:rsidR="000421E7" w:rsidRDefault="000421E7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AE15C2C" w14:textId="77777777" w:rsidR="000421E7" w:rsidRDefault="000421E7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044174EE" w14:textId="77777777" w:rsidR="000421E7" w:rsidRDefault="000421E7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61870F9D" w14:textId="77777777" w:rsidR="000421E7" w:rsidRDefault="000421E7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AB4282A" w14:textId="735E3C4C" w:rsidR="000421E7" w:rsidRDefault="000421E7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sz w:val="32"/>
          <w:szCs w:val="32"/>
        </w:rPr>
        <w:t>Example code 3</w:t>
      </w:r>
    </w:p>
    <w:p w14:paraId="4DF750B7" w14:textId="248D437C" w:rsidR="00C43B5C" w:rsidRDefault="00613CEE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A62A823" wp14:editId="4FFCA3C7">
            <wp:extent cx="6309360" cy="1648460"/>
            <wp:effectExtent l="0" t="0" r="0" b="8890"/>
            <wp:docPr id="2118783664" name="Picture 18" descr="A computer screen with white and purpl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83664" name="Picture 18" descr="A computer screen with white and purple text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D2B6" w14:textId="77777777" w:rsidR="00A00654" w:rsidRDefault="00A00654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BD47F2B" w14:textId="77777777" w:rsidR="00872CAD" w:rsidRDefault="00872CAD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93409AE" w14:textId="77777777" w:rsidR="00872CAD" w:rsidRDefault="00872CAD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6A3A35E5" w14:textId="77777777" w:rsidR="00872CAD" w:rsidRDefault="00872CAD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68A93217" w14:textId="77777777" w:rsidR="00872CAD" w:rsidRDefault="00872CAD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458AAE77" w14:textId="77777777" w:rsidR="00872CAD" w:rsidRDefault="00872CAD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38D1DEE" w14:textId="77777777" w:rsidR="00872CAD" w:rsidRDefault="00872CAD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1E4AE932" w14:textId="77777777" w:rsidR="00872CAD" w:rsidRDefault="00872CAD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DFBEA3B" w14:textId="005E05F7" w:rsidR="00872CAD" w:rsidRDefault="00EC01E3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sz w:val="32"/>
          <w:szCs w:val="32"/>
        </w:rPr>
        <w:t>Page 126</w:t>
      </w:r>
    </w:p>
    <w:p w14:paraId="32BF8147" w14:textId="77777777" w:rsidR="00EC01E3" w:rsidRDefault="00EC01E3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68F1893A" w14:textId="52790C29" w:rsidR="00EC01E3" w:rsidRDefault="000D685F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8D4733D" wp14:editId="13271FD9">
            <wp:extent cx="6309360" cy="1738630"/>
            <wp:effectExtent l="0" t="0" r="0" b="0"/>
            <wp:docPr id="391766542" name="Picture 20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66542" name="Picture 20" descr="A screenshot of a computer screen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B2CB" w14:textId="77777777" w:rsidR="00EC01E3" w:rsidRDefault="00EC01E3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1EFC720C" w14:textId="77777777" w:rsidR="00EC01E3" w:rsidRDefault="00EC01E3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C875BED" w14:textId="77777777" w:rsidR="00EC01E3" w:rsidRDefault="00EC01E3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339C289" w14:textId="77777777" w:rsidR="00EC01E3" w:rsidRDefault="00EC01E3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6FCE7FEF" w14:textId="77777777" w:rsidR="00EC01E3" w:rsidRDefault="00EC01E3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4CF0EE33" w14:textId="1FFCA5E4" w:rsidR="00EC01E3" w:rsidRDefault="00872CAD" w:rsidP="00EC01E3">
      <w:pPr>
        <w:pStyle w:val="Header"/>
        <w:keepNext/>
        <w:keepLines/>
        <w:tabs>
          <w:tab w:val="clear" w:pos="4320"/>
          <w:tab w:val="clear" w:pos="8640"/>
          <w:tab w:val="left" w:pos="1812"/>
        </w:tabs>
        <w:rPr>
          <w:sz w:val="32"/>
          <w:szCs w:val="32"/>
        </w:rPr>
      </w:pPr>
      <w:r>
        <w:rPr>
          <w:sz w:val="32"/>
          <w:szCs w:val="32"/>
        </w:rPr>
        <w:t>Page 1</w:t>
      </w:r>
      <w:r w:rsidR="00EC01E3">
        <w:rPr>
          <w:sz w:val="32"/>
          <w:szCs w:val="32"/>
        </w:rPr>
        <w:t>27</w:t>
      </w:r>
    </w:p>
    <w:p w14:paraId="17BDDF15" w14:textId="191FBC84" w:rsidR="00872CAD" w:rsidRDefault="00C77DF3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18FD045" wp14:editId="162BFC8D">
            <wp:extent cx="6309360" cy="1739652"/>
            <wp:effectExtent l="0" t="0" r="0" b="0"/>
            <wp:docPr id="60490530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05305" name="Picture 1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73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B6B5" w14:textId="77777777" w:rsidR="00B351A8" w:rsidRDefault="00B351A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75FF6E63" w14:textId="77777777" w:rsidR="00B351A8" w:rsidRDefault="00B351A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E22688C" w14:textId="77777777" w:rsidR="00B351A8" w:rsidRDefault="00B351A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652DDFC1" w14:textId="77777777" w:rsidR="00B351A8" w:rsidRDefault="00B351A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61872DA8" w14:textId="77777777" w:rsidR="00B351A8" w:rsidRDefault="00B351A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12BBB777" w14:textId="77777777" w:rsidR="00B351A8" w:rsidRDefault="00B351A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542C204" w14:textId="77777777" w:rsidR="00B351A8" w:rsidRDefault="00B351A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672CC25B" w14:textId="77777777" w:rsidR="00B351A8" w:rsidRDefault="00B351A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FB6CEA8" w14:textId="77777777" w:rsidR="00B351A8" w:rsidRDefault="00B351A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3913449E" w14:textId="77777777" w:rsidR="00B351A8" w:rsidRDefault="00B351A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9D31829" w14:textId="77777777" w:rsidR="00B351A8" w:rsidRDefault="00B351A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71FBFA9" w14:textId="77777777" w:rsidR="00B351A8" w:rsidRDefault="00B351A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7F3B354E" w14:textId="77777777" w:rsidR="00B351A8" w:rsidRDefault="00B351A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43A90EF3" w14:textId="77777777" w:rsidR="00B351A8" w:rsidRDefault="00B351A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C7D29F2" w14:textId="77777777" w:rsidR="00B351A8" w:rsidRDefault="00B351A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DBD92A1" w14:textId="77777777" w:rsidR="00B351A8" w:rsidRDefault="00B351A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407F851C" w14:textId="4DF41227" w:rsidR="00B351A8" w:rsidRDefault="00B351A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sz w:val="32"/>
          <w:szCs w:val="32"/>
        </w:rPr>
        <w:t xml:space="preserve">Page 128 </w:t>
      </w:r>
    </w:p>
    <w:p w14:paraId="0BDC62A4" w14:textId="6BCAF65C" w:rsidR="00B351A8" w:rsidRDefault="00773B9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45A0B73" wp14:editId="79F59F86">
            <wp:extent cx="6309360" cy="672465"/>
            <wp:effectExtent l="0" t="0" r="0" b="0"/>
            <wp:docPr id="183754530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45302" name="Picture 183754530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8A9C" w14:textId="77777777" w:rsidR="00773B98" w:rsidRDefault="00773B9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7D6D151D" w14:textId="77777777" w:rsidR="00773B98" w:rsidRDefault="00773B9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327E6FE4" w14:textId="77777777" w:rsidR="00773B98" w:rsidRDefault="00773B9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44E2A318" w14:textId="1D7D6311" w:rsidR="00773B98" w:rsidRDefault="00773B9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sz w:val="32"/>
          <w:szCs w:val="32"/>
        </w:rPr>
        <w:t>Page 132</w:t>
      </w:r>
    </w:p>
    <w:p w14:paraId="5926CC84" w14:textId="77777777" w:rsidR="00AA2DCE" w:rsidRDefault="00AA2DCE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60F3CA6" w14:textId="26303E47" w:rsidR="00AA2DCE" w:rsidRDefault="00AA2DCE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sz w:val="32"/>
          <w:szCs w:val="32"/>
        </w:rPr>
        <w:t>Example code 1</w:t>
      </w:r>
    </w:p>
    <w:p w14:paraId="45B22B46" w14:textId="3EEB2016" w:rsidR="00AA2DCE" w:rsidRDefault="00AA2DCE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D3AC77A" wp14:editId="11DB06B7">
            <wp:extent cx="6309360" cy="2065655"/>
            <wp:effectExtent l="0" t="0" r="0" b="0"/>
            <wp:docPr id="468110410" name="Picture 2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10410" name="Picture 22" descr="A screenshot of a computer&#10;&#10;AI-generated content may be incorrect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ED72" w14:textId="77777777" w:rsidR="00AA2DCE" w:rsidRDefault="00AA2DCE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0F5A6EF" w14:textId="77777777" w:rsidR="00AA2DCE" w:rsidRDefault="00AA2DCE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7B694455" w14:textId="10C2C612" w:rsidR="00AA2DCE" w:rsidRDefault="00740B96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sz w:val="32"/>
          <w:szCs w:val="32"/>
        </w:rPr>
        <w:t>Page 133</w:t>
      </w:r>
    </w:p>
    <w:p w14:paraId="67BCB0EF" w14:textId="25C61446" w:rsidR="00740B96" w:rsidRDefault="00740B96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sz w:val="32"/>
          <w:szCs w:val="32"/>
        </w:rPr>
        <w:t xml:space="preserve">Example code 1 </w:t>
      </w:r>
    </w:p>
    <w:p w14:paraId="7857F87E" w14:textId="4A5DD95F" w:rsidR="00486FA4" w:rsidRDefault="007A48E2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D68E596" wp14:editId="3C77C7D8">
            <wp:extent cx="6309360" cy="2115185"/>
            <wp:effectExtent l="0" t="0" r="0" b="0"/>
            <wp:docPr id="1377221900" name="Picture 23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21900" name="Picture 23" descr="A black screen with white text&#10;&#10;AI-generated content may be incorrect.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07B8" w14:textId="77777777" w:rsidR="00740B96" w:rsidRDefault="00740B96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04D8F0BA" w14:textId="5375BFCA" w:rsidR="00740B96" w:rsidRDefault="00740B96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sz w:val="32"/>
          <w:szCs w:val="32"/>
        </w:rPr>
        <w:t>Example code 2</w:t>
      </w:r>
    </w:p>
    <w:p w14:paraId="517EA300" w14:textId="713393F2" w:rsidR="0094377A" w:rsidRDefault="004163FF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2BF916A" wp14:editId="3BF28D74">
            <wp:extent cx="4467849" cy="1619476"/>
            <wp:effectExtent l="0" t="0" r="9525" b="0"/>
            <wp:docPr id="1474454801" name="Picture 25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54801" name="Picture 25" descr="A computer code on a black background&#10;&#10;AI-generated content may be incorrect.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725F" w14:textId="77777777" w:rsidR="00DE27CA" w:rsidRDefault="00DE27CA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0FF162A9" w14:textId="77777777" w:rsidR="00DE27CA" w:rsidRDefault="00DE27CA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72EAF1E4" w14:textId="77777777" w:rsidR="00DE27CA" w:rsidRDefault="00DE27CA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76B236C6" w14:textId="77777777" w:rsidR="00DE27CA" w:rsidRDefault="00DE27CA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C2434B0" w14:textId="77777777" w:rsidR="00DE27CA" w:rsidRDefault="00DE27CA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AC240AE" w14:textId="77777777" w:rsidR="00DE27CA" w:rsidRDefault="00DE27CA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79E8EB9E" w14:textId="77777777" w:rsidR="00DE27CA" w:rsidRDefault="00DE27CA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6A64CE9F" w14:textId="77777777" w:rsidR="00DE27CA" w:rsidRDefault="00DE27CA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15A1C018" w14:textId="77777777" w:rsidR="00DE27CA" w:rsidRDefault="00DE27CA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0623BC82" w14:textId="77777777" w:rsidR="00DE27CA" w:rsidRDefault="00DE27CA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32A432CA" w14:textId="77777777" w:rsidR="00DE27CA" w:rsidRDefault="00DE27CA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A629F0D" w14:textId="77777777" w:rsidR="00DE27CA" w:rsidRDefault="00DE27CA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9ECD55D" w14:textId="77777777" w:rsidR="00DE27CA" w:rsidRDefault="00DE27CA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4CCD4F17" w14:textId="77777777" w:rsidR="00DE27CA" w:rsidRDefault="00DE27CA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D29EEB3" w14:textId="77777777" w:rsidR="00DE27CA" w:rsidRDefault="00DE27CA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6320DCE" w14:textId="77777777" w:rsidR="00DE27CA" w:rsidRDefault="00DE27CA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4E00EBB4" w14:textId="77777777" w:rsidR="00DE27CA" w:rsidRDefault="00DE27CA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652ADDD" w14:textId="77777777" w:rsidR="00DE27CA" w:rsidRDefault="00DE27CA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7BC28925" w14:textId="77777777" w:rsidR="00DE27CA" w:rsidRDefault="00DE27CA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34860EC2" w14:textId="77777777" w:rsidR="00DE27CA" w:rsidRDefault="00DE27CA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6AB54DC" w14:textId="77777777" w:rsidR="00DE27CA" w:rsidRDefault="00DE27CA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7F6913F9" w14:textId="77777777" w:rsidR="00DE27CA" w:rsidRDefault="00DE27CA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3A984563" w14:textId="77777777" w:rsidR="00DE27CA" w:rsidRDefault="00DE27CA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78546943" w14:textId="77777777" w:rsidR="00DE27CA" w:rsidRDefault="00DE27CA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00A53ACD" w14:textId="77777777" w:rsidR="00DE27CA" w:rsidRDefault="00DE27CA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C4968C6" w14:textId="77777777" w:rsidR="00DE27CA" w:rsidRDefault="00DE27CA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9048D64" w14:textId="77777777" w:rsidR="00DE27CA" w:rsidRDefault="00DE27CA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AA5B2D2" w14:textId="20ADCCE4" w:rsidR="00DE27CA" w:rsidRDefault="00DE27CA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Pages 134-135</w:t>
      </w:r>
    </w:p>
    <w:p w14:paraId="225E0607" w14:textId="03D19093" w:rsidR="009E54AE" w:rsidRDefault="00F55FB1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19A4111A" wp14:editId="14123AD4">
            <wp:extent cx="6309360" cy="748030"/>
            <wp:effectExtent l="0" t="0" r="0" b="0"/>
            <wp:docPr id="169194089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40898" name="Picture 169194089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7A64" w14:textId="77777777" w:rsidR="002B2C23" w:rsidRDefault="002B2C23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748CB9B4" w14:textId="77777777" w:rsidR="002B2C23" w:rsidRDefault="002B2C23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21F3817" w14:textId="77777777" w:rsidR="002B2C23" w:rsidRDefault="002B2C23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C08ADFB" w14:textId="77777777" w:rsidR="002B2C23" w:rsidRDefault="002B2C23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06A172D9" w14:textId="77777777" w:rsidR="002B2C23" w:rsidRDefault="002B2C23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571DA7C" w14:textId="77777777" w:rsidR="002B2C23" w:rsidRDefault="002B2C23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37081B62" w14:textId="77777777" w:rsidR="002B2C23" w:rsidRDefault="002B2C23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60537DA3" w14:textId="77777777" w:rsidR="002B2C23" w:rsidRDefault="002B2C23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0861561B" w14:textId="108CC183" w:rsidR="002B2C23" w:rsidRDefault="002B2C23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sz w:val="32"/>
          <w:szCs w:val="32"/>
        </w:rPr>
        <w:t>Page 135</w:t>
      </w:r>
    </w:p>
    <w:p w14:paraId="2A9AC5C8" w14:textId="029CD82F" w:rsidR="002B2C23" w:rsidRPr="005C608F" w:rsidRDefault="002B2C23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61E33C7" wp14:editId="3B045526">
            <wp:extent cx="6309360" cy="635000"/>
            <wp:effectExtent l="0" t="0" r="0" b="0"/>
            <wp:docPr id="150274269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42698" name="Picture 1502742698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C23" w:rsidRPr="005C608F" w:rsidSect="00001CD4">
      <w:footerReference w:type="even" r:id="rId36"/>
      <w:footerReference w:type="default" r:id="rId37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C80CC5" w14:textId="77777777" w:rsidR="00166D27" w:rsidRDefault="00166D27">
      <w:r>
        <w:separator/>
      </w:r>
    </w:p>
  </w:endnote>
  <w:endnote w:type="continuationSeparator" w:id="0">
    <w:p w14:paraId="78E658B5" w14:textId="77777777" w:rsidR="00166D27" w:rsidRDefault="00166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B10DA" w14:textId="3DBD7D8E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4584">
      <w:rPr>
        <w:rStyle w:val="PageNumber"/>
        <w:noProof/>
      </w:rPr>
      <w:t>1</w:t>
    </w:r>
    <w:r>
      <w:rPr>
        <w:rStyle w:val="PageNumber"/>
      </w:rPr>
      <w:fldChar w:fldCharType="end"/>
    </w:r>
  </w:p>
  <w:p w14:paraId="0BC241A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15203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17AAD443" w14:textId="58E50569" w:rsidR="00AE49AB" w:rsidRPr="00103B2E" w:rsidRDefault="00EA5216" w:rsidP="000E72D1">
            <w:pPr>
              <w:pStyle w:val="Footer"/>
              <w:rPr>
                <w:sz w:val="20"/>
                <w:szCs w:val="20"/>
              </w:rPr>
            </w:pPr>
            <w:r>
              <w:t>ITD</w:t>
            </w:r>
            <w:r w:rsidR="006C312A">
              <w:t xml:space="preserve"> </w:t>
            </w:r>
            <w:r w:rsidR="009D0FF5">
              <w:t>2313</w:t>
            </w:r>
            <w:r w:rsidR="00AE49AB">
              <w:rPr>
                <w:sz w:val="20"/>
                <w:szCs w:val="20"/>
              </w:rPr>
              <w:tab/>
            </w:r>
            <w:r w:rsidR="00DA48F5">
              <w:rPr>
                <w:sz w:val="20"/>
                <w:szCs w:val="20"/>
              </w:rPr>
              <w:t>&gt;</w:t>
            </w:r>
            <w:r w:rsidR="001212C7">
              <w:rPr>
                <w:sz w:val="20"/>
                <w:szCs w:val="20"/>
              </w:rPr>
              <w:t xml:space="preserve"> </w:t>
            </w:r>
            <w:r w:rsidR="00D72586" w:rsidRPr="00D72586">
              <w:rPr>
                <w:sz w:val="20"/>
                <w:szCs w:val="20"/>
              </w:rPr>
              <w:fldChar w:fldCharType="begin"/>
            </w:r>
            <w:r w:rsidR="00D72586" w:rsidRPr="00D72586">
              <w:rPr>
                <w:sz w:val="20"/>
                <w:szCs w:val="20"/>
              </w:rPr>
              <w:instrText xml:space="preserve"> PAGE   \* MERGEFORMAT </w:instrText>
            </w:r>
            <w:r w:rsidR="00D72586" w:rsidRPr="00D72586">
              <w:rPr>
                <w:sz w:val="20"/>
                <w:szCs w:val="20"/>
              </w:rPr>
              <w:fldChar w:fldCharType="separate"/>
            </w:r>
            <w:r w:rsidR="001212C7">
              <w:rPr>
                <w:noProof/>
                <w:sz w:val="20"/>
                <w:szCs w:val="20"/>
              </w:rPr>
              <w:t>1</w:t>
            </w:r>
            <w:r w:rsidR="00D72586" w:rsidRPr="00D72586">
              <w:rPr>
                <w:noProof/>
                <w:sz w:val="20"/>
                <w:szCs w:val="20"/>
              </w:rPr>
              <w:fldChar w:fldCharType="end"/>
            </w:r>
            <w:r w:rsidR="001212C7">
              <w:rPr>
                <w:noProof/>
                <w:sz w:val="20"/>
                <w:szCs w:val="20"/>
              </w:rPr>
              <w:t xml:space="preserve"> </w:t>
            </w:r>
            <w:r w:rsidR="00DA48F5">
              <w:rPr>
                <w:noProof/>
                <w:sz w:val="20"/>
                <w:szCs w:val="20"/>
              </w:rPr>
              <w:t>&lt;</w:t>
            </w:r>
            <w:r w:rsidR="00AE49AB">
              <w:rPr>
                <w:sz w:val="20"/>
                <w:szCs w:val="20"/>
              </w:rPr>
              <w:tab/>
            </w:r>
            <w:r w:rsidR="00D72586">
              <w:rPr>
                <w:sz w:val="20"/>
                <w:szCs w:val="20"/>
              </w:rPr>
              <w:t xml:space="preserve">Academic Year </w:t>
            </w:r>
            <w:r w:rsidR="00151731">
              <w:rPr>
                <w:sz w:val="20"/>
                <w:szCs w:val="20"/>
              </w:rPr>
              <w:t>2023-2024</w:t>
            </w:r>
          </w:p>
        </w:sdtContent>
      </w:sdt>
    </w:sdtContent>
  </w:sdt>
  <w:p w14:paraId="0F9DC843" w14:textId="77777777"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89C428" w14:textId="77777777" w:rsidR="00166D27" w:rsidRDefault="00166D27">
      <w:r>
        <w:separator/>
      </w:r>
    </w:p>
  </w:footnote>
  <w:footnote w:type="continuationSeparator" w:id="0">
    <w:p w14:paraId="23695899" w14:textId="77777777" w:rsidR="00166D27" w:rsidRDefault="00166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425471">
    <w:abstractNumId w:val="28"/>
  </w:num>
  <w:num w:numId="2" w16cid:durableId="1584873973">
    <w:abstractNumId w:val="26"/>
  </w:num>
  <w:num w:numId="3" w16cid:durableId="957491307">
    <w:abstractNumId w:val="43"/>
  </w:num>
  <w:num w:numId="4" w16cid:durableId="365720513">
    <w:abstractNumId w:val="9"/>
  </w:num>
  <w:num w:numId="5" w16cid:durableId="1741711597">
    <w:abstractNumId w:val="7"/>
  </w:num>
  <w:num w:numId="6" w16cid:durableId="827938907">
    <w:abstractNumId w:val="6"/>
  </w:num>
  <w:num w:numId="7" w16cid:durableId="1261179061">
    <w:abstractNumId w:val="5"/>
  </w:num>
  <w:num w:numId="8" w16cid:durableId="1397436867">
    <w:abstractNumId w:val="4"/>
  </w:num>
  <w:num w:numId="9" w16cid:durableId="257179981">
    <w:abstractNumId w:val="8"/>
  </w:num>
  <w:num w:numId="10" w16cid:durableId="1565330376">
    <w:abstractNumId w:val="3"/>
  </w:num>
  <w:num w:numId="11" w16cid:durableId="1429231858">
    <w:abstractNumId w:val="2"/>
  </w:num>
  <w:num w:numId="12" w16cid:durableId="1548369115">
    <w:abstractNumId w:val="1"/>
  </w:num>
  <w:num w:numId="13" w16cid:durableId="541480309">
    <w:abstractNumId w:val="0"/>
  </w:num>
  <w:num w:numId="14" w16cid:durableId="1591506412">
    <w:abstractNumId w:val="48"/>
  </w:num>
  <w:num w:numId="15" w16cid:durableId="327247454">
    <w:abstractNumId w:val="35"/>
  </w:num>
  <w:num w:numId="16" w16cid:durableId="1902789224">
    <w:abstractNumId w:val="49"/>
  </w:num>
  <w:num w:numId="17" w16cid:durableId="1083642246">
    <w:abstractNumId w:val="17"/>
  </w:num>
  <w:num w:numId="18" w16cid:durableId="765928620">
    <w:abstractNumId w:val="38"/>
  </w:num>
  <w:num w:numId="19" w16cid:durableId="1817717744">
    <w:abstractNumId w:val="44"/>
  </w:num>
  <w:num w:numId="20" w16cid:durableId="1753820791">
    <w:abstractNumId w:val="20"/>
  </w:num>
  <w:num w:numId="21" w16cid:durableId="967315585">
    <w:abstractNumId w:val="42"/>
  </w:num>
  <w:num w:numId="22" w16cid:durableId="184901306">
    <w:abstractNumId w:val="31"/>
  </w:num>
  <w:num w:numId="23" w16cid:durableId="1492058781">
    <w:abstractNumId w:val="34"/>
  </w:num>
  <w:num w:numId="24" w16cid:durableId="493492012">
    <w:abstractNumId w:val="36"/>
  </w:num>
  <w:num w:numId="25" w16cid:durableId="1893032255">
    <w:abstractNumId w:val="33"/>
  </w:num>
  <w:num w:numId="26" w16cid:durableId="1085299363">
    <w:abstractNumId w:val="14"/>
  </w:num>
  <w:num w:numId="27" w16cid:durableId="1353457700">
    <w:abstractNumId w:val="47"/>
  </w:num>
  <w:num w:numId="28" w16cid:durableId="2086605283">
    <w:abstractNumId w:val="29"/>
  </w:num>
  <w:num w:numId="29" w16cid:durableId="309679153">
    <w:abstractNumId w:val="46"/>
  </w:num>
  <w:num w:numId="30" w16cid:durableId="2035882316">
    <w:abstractNumId w:val="40"/>
  </w:num>
  <w:num w:numId="31" w16cid:durableId="1937403494">
    <w:abstractNumId w:val="21"/>
  </w:num>
  <w:num w:numId="32" w16cid:durableId="249317144">
    <w:abstractNumId w:val="45"/>
  </w:num>
  <w:num w:numId="33" w16cid:durableId="243927347">
    <w:abstractNumId w:val="22"/>
  </w:num>
  <w:num w:numId="34" w16cid:durableId="2124231155">
    <w:abstractNumId w:val="32"/>
  </w:num>
  <w:num w:numId="35" w16cid:durableId="1108504415">
    <w:abstractNumId w:val="18"/>
  </w:num>
  <w:num w:numId="36" w16cid:durableId="885482369">
    <w:abstractNumId w:val="19"/>
  </w:num>
  <w:num w:numId="37" w16cid:durableId="1772163175">
    <w:abstractNumId w:val="37"/>
  </w:num>
  <w:num w:numId="38" w16cid:durableId="501042912">
    <w:abstractNumId w:val="39"/>
  </w:num>
  <w:num w:numId="39" w16cid:durableId="1071582597">
    <w:abstractNumId w:val="41"/>
  </w:num>
  <w:num w:numId="40" w16cid:durableId="1446464934">
    <w:abstractNumId w:val="16"/>
  </w:num>
  <w:num w:numId="41" w16cid:durableId="1225485339">
    <w:abstractNumId w:val="15"/>
  </w:num>
  <w:num w:numId="42" w16cid:durableId="758139914">
    <w:abstractNumId w:val="24"/>
  </w:num>
  <w:num w:numId="43" w16cid:durableId="1163819570">
    <w:abstractNumId w:val="27"/>
  </w:num>
  <w:num w:numId="44" w16cid:durableId="1224562523">
    <w:abstractNumId w:val="30"/>
  </w:num>
  <w:num w:numId="45" w16cid:durableId="83041762">
    <w:abstractNumId w:val="25"/>
  </w:num>
  <w:num w:numId="46" w16cid:durableId="1076824826">
    <w:abstractNumId w:val="12"/>
  </w:num>
  <w:num w:numId="47" w16cid:durableId="15815943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417747416">
    <w:abstractNumId w:val="11"/>
  </w:num>
  <w:num w:numId="49" w16cid:durableId="60250206">
    <w:abstractNumId w:val="23"/>
  </w:num>
  <w:num w:numId="50" w16cid:durableId="19333198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0407DD0-123E-4245-A872-AF46AAC021A1}"/>
    <w:docVar w:name="dgnword-eventsink" w:val="115686368"/>
  </w:docVars>
  <w:rsids>
    <w:rsidRoot w:val="003F5DDE"/>
    <w:rsid w:val="00001CD4"/>
    <w:rsid w:val="00003852"/>
    <w:rsid w:val="000052DD"/>
    <w:rsid w:val="00005F1C"/>
    <w:rsid w:val="000234D2"/>
    <w:rsid w:val="000258D6"/>
    <w:rsid w:val="000355B7"/>
    <w:rsid w:val="00036F53"/>
    <w:rsid w:val="000421E7"/>
    <w:rsid w:val="000532ED"/>
    <w:rsid w:val="00062362"/>
    <w:rsid w:val="00063981"/>
    <w:rsid w:val="00070419"/>
    <w:rsid w:val="00083BFE"/>
    <w:rsid w:val="000A0C86"/>
    <w:rsid w:val="000A14BA"/>
    <w:rsid w:val="000A5C8D"/>
    <w:rsid w:val="000D321D"/>
    <w:rsid w:val="000D364E"/>
    <w:rsid w:val="000D685F"/>
    <w:rsid w:val="000E236D"/>
    <w:rsid w:val="000E24E9"/>
    <w:rsid w:val="000E72D1"/>
    <w:rsid w:val="000E74FA"/>
    <w:rsid w:val="000F6B06"/>
    <w:rsid w:val="00103B2E"/>
    <w:rsid w:val="0011351B"/>
    <w:rsid w:val="001156B6"/>
    <w:rsid w:val="001212C7"/>
    <w:rsid w:val="00123B68"/>
    <w:rsid w:val="001279C3"/>
    <w:rsid w:val="00132B06"/>
    <w:rsid w:val="00133C44"/>
    <w:rsid w:val="00136515"/>
    <w:rsid w:val="00140978"/>
    <w:rsid w:val="00142C41"/>
    <w:rsid w:val="00150992"/>
    <w:rsid w:val="00151731"/>
    <w:rsid w:val="0015194C"/>
    <w:rsid w:val="00155280"/>
    <w:rsid w:val="00156EB9"/>
    <w:rsid w:val="001637B6"/>
    <w:rsid w:val="00163923"/>
    <w:rsid w:val="00166D27"/>
    <w:rsid w:val="001712F8"/>
    <w:rsid w:val="00173797"/>
    <w:rsid w:val="0019037A"/>
    <w:rsid w:val="001937BF"/>
    <w:rsid w:val="001B0FCB"/>
    <w:rsid w:val="001C1BB2"/>
    <w:rsid w:val="001D2378"/>
    <w:rsid w:val="001D4006"/>
    <w:rsid w:val="001E4183"/>
    <w:rsid w:val="001E6DC5"/>
    <w:rsid w:val="001E7D64"/>
    <w:rsid w:val="001F13C7"/>
    <w:rsid w:val="001F7408"/>
    <w:rsid w:val="00203AAC"/>
    <w:rsid w:val="002077DE"/>
    <w:rsid w:val="00215BD3"/>
    <w:rsid w:val="002212CC"/>
    <w:rsid w:val="00236D7C"/>
    <w:rsid w:val="00245FE1"/>
    <w:rsid w:val="002578EF"/>
    <w:rsid w:val="00260F18"/>
    <w:rsid w:val="002611DF"/>
    <w:rsid w:val="00263D8E"/>
    <w:rsid w:val="00263FC0"/>
    <w:rsid w:val="00267904"/>
    <w:rsid w:val="002704D6"/>
    <w:rsid w:val="00272DDC"/>
    <w:rsid w:val="002821C5"/>
    <w:rsid w:val="00286175"/>
    <w:rsid w:val="00290966"/>
    <w:rsid w:val="00290B40"/>
    <w:rsid w:val="00290CD9"/>
    <w:rsid w:val="00292A24"/>
    <w:rsid w:val="002A0E97"/>
    <w:rsid w:val="002A3657"/>
    <w:rsid w:val="002A7C5E"/>
    <w:rsid w:val="002B2C23"/>
    <w:rsid w:val="002D1759"/>
    <w:rsid w:val="002D7ED5"/>
    <w:rsid w:val="002E4C58"/>
    <w:rsid w:val="002F442D"/>
    <w:rsid w:val="002F4B0D"/>
    <w:rsid w:val="00301CB2"/>
    <w:rsid w:val="0031051B"/>
    <w:rsid w:val="00313C8F"/>
    <w:rsid w:val="003179AA"/>
    <w:rsid w:val="00324F8B"/>
    <w:rsid w:val="003516B3"/>
    <w:rsid w:val="00361421"/>
    <w:rsid w:val="003635BD"/>
    <w:rsid w:val="003647FF"/>
    <w:rsid w:val="00364A68"/>
    <w:rsid w:val="003719A4"/>
    <w:rsid w:val="00372BCC"/>
    <w:rsid w:val="003A241A"/>
    <w:rsid w:val="003A46F9"/>
    <w:rsid w:val="003A5BA4"/>
    <w:rsid w:val="003B648C"/>
    <w:rsid w:val="003C64CA"/>
    <w:rsid w:val="003D1170"/>
    <w:rsid w:val="003D14BF"/>
    <w:rsid w:val="003D4DCB"/>
    <w:rsid w:val="003D4FAB"/>
    <w:rsid w:val="003D5324"/>
    <w:rsid w:val="003F17B4"/>
    <w:rsid w:val="003F4B63"/>
    <w:rsid w:val="003F5DDE"/>
    <w:rsid w:val="00400738"/>
    <w:rsid w:val="00403DFB"/>
    <w:rsid w:val="00407477"/>
    <w:rsid w:val="0041239F"/>
    <w:rsid w:val="004138EF"/>
    <w:rsid w:val="004163FF"/>
    <w:rsid w:val="004169F6"/>
    <w:rsid w:val="00417AF2"/>
    <w:rsid w:val="00420586"/>
    <w:rsid w:val="0042088E"/>
    <w:rsid w:val="004300C8"/>
    <w:rsid w:val="00432E59"/>
    <w:rsid w:val="00433C2B"/>
    <w:rsid w:val="00435BC5"/>
    <w:rsid w:val="004365B7"/>
    <w:rsid w:val="004371EE"/>
    <w:rsid w:val="00437B95"/>
    <w:rsid w:val="0044099F"/>
    <w:rsid w:val="00441142"/>
    <w:rsid w:val="00442D16"/>
    <w:rsid w:val="00444FE8"/>
    <w:rsid w:val="00445484"/>
    <w:rsid w:val="004455C4"/>
    <w:rsid w:val="0044718B"/>
    <w:rsid w:val="00451A38"/>
    <w:rsid w:val="00451E79"/>
    <w:rsid w:val="00452B85"/>
    <w:rsid w:val="00454F12"/>
    <w:rsid w:val="0047415B"/>
    <w:rsid w:val="0047750D"/>
    <w:rsid w:val="004776E0"/>
    <w:rsid w:val="00486FA4"/>
    <w:rsid w:val="00487805"/>
    <w:rsid w:val="00497330"/>
    <w:rsid w:val="004A10CE"/>
    <w:rsid w:val="004A1F43"/>
    <w:rsid w:val="004B0A11"/>
    <w:rsid w:val="004C1E16"/>
    <w:rsid w:val="004D1541"/>
    <w:rsid w:val="004D58D4"/>
    <w:rsid w:val="004E43AF"/>
    <w:rsid w:val="004E5377"/>
    <w:rsid w:val="004E68CC"/>
    <w:rsid w:val="004F540B"/>
    <w:rsid w:val="00501E2A"/>
    <w:rsid w:val="00503412"/>
    <w:rsid w:val="0051074A"/>
    <w:rsid w:val="00516F88"/>
    <w:rsid w:val="005260E3"/>
    <w:rsid w:val="005304CC"/>
    <w:rsid w:val="00536180"/>
    <w:rsid w:val="00552532"/>
    <w:rsid w:val="00554B88"/>
    <w:rsid w:val="00556942"/>
    <w:rsid w:val="0055706E"/>
    <w:rsid w:val="005623D4"/>
    <w:rsid w:val="0057098F"/>
    <w:rsid w:val="00575FE8"/>
    <w:rsid w:val="00577559"/>
    <w:rsid w:val="00590787"/>
    <w:rsid w:val="0059502E"/>
    <w:rsid w:val="005A4711"/>
    <w:rsid w:val="005A59B3"/>
    <w:rsid w:val="005B0D4C"/>
    <w:rsid w:val="005B4BAC"/>
    <w:rsid w:val="005B4DB0"/>
    <w:rsid w:val="005B68B0"/>
    <w:rsid w:val="005C3131"/>
    <w:rsid w:val="005C608F"/>
    <w:rsid w:val="005C6432"/>
    <w:rsid w:val="005D1C1A"/>
    <w:rsid w:val="005E06B1"/>
    <w:rsid w:val="005E369C"/>
    <w:rsid w:val="005E5CF9"/>
    <w:rsid w:val="005E5E8A"/>
    <w:rsid w:val="00600EC9"/>
    <w:rsid w:val="00602449"/>
    <w:rsid w:val="00602935"/>
    <w:rsid w:val="00613CEE"/>
    <w:rsid w:val="00621A78"/>
    <w:rsid w:val="006316DB"/>
    <w:rsid w:val="00633839"/>
    <w:rsid w:val="00634A91"/>
    <w:rsid w:val="006432B7"/>
    <w:rsid w:val="006432C0"/>
    <w:rsid w:val="00643F9C"/>
    <w:rsid w:val="00645A6E"/>
    <w:rsid w:val="00651589"/>
    <w:rsid w:val="00651CFC"/>
    <w:rsid w:val="00653FBE"/>
    <w:rsid w:val="00657A13"/>
    <w:rsid w:val="006761AA"/>
    <w:rsid w:val="00681368"/>
    <w:rsid w:val="0069127E"/>
    <w:rsid w:val="00696AF7"/>
    <w:rsid w:val="006C12D7"/>
    <w:rsid w:val="006C221B"/>
    <w:rsid w:val="006C312A"/>
    <w:rsid w:val="006C6353"/>
    <w:rsid w:val="006C6D60"/>
    <w:rsid w:val="006E198A"/>
    <w:rsid w:val="006E69DA"/>
    <w:rsid w:val="006F37D7"/>
    <w:rsid w:val="006F77B1"/>
    <w:rsid w:val="00701A8E"/>
    <w:rsid w:val="00702087"/>
    <w:rsid w:val="0071620B"/>
    <w:rsid w:val="00723697"/>
    <w:rsid w:val="00725B7C"/>
    <w:rsid w:val="00733FE2"/>
    <w:rsid w:val="00740074"/>
    <w:rsid w:val="00740B96"/>
    <w:rsid w:val="00745367"/>
    <w:rsid w:val="00746DB4"/>
    <w:rsid w:val="00754238"/>
    <w:rsid w:val="00755C94"/>
    <w:rsid w:val="007625D9"/>
    <w:rsid w:val="00773B98"/>
    <w:rsid w:val="00780C6E"/>
    <w:rsid w:val="00787E76"/>
    <w:rsid w:val="00792CFA"/>
    <w:rsid w:val="00793029"/>
    <w:rsid w:val="00794DF3"/>
    <w:rsid w:val="00795FCA"/>
    <w:rsid w:val="007A34C6"/>
    <w:rsid w:val="007A48E2"/>
    <w:rsid w:val="007A68B4"/>
    <w:rsid w:val="007B1BB1"/>
    <w:rsid w:val="007B24C2"/>
    <w:rsid w:val="007B6074"/>
    <w:rsid w:val="007C27D9"/>
    <w:rsid w:val="007D564A"/>
    <w:rsid w:val="007E50D4"/>
    <w:rsid w:val="007E755A"/>
    <w:rsid w:val="007F0D87"/>
    <w:rsid w:val="007F327C"/>
    <w:rsid w:val="007F5540"/>
    <w:rsid w:val="007F571F"/>
    <w:rsid w:val="008039DC"/>
    <w:rsid w:val="00806989"/>
    <w:rsid w:val="00810278"/>
    <w:rsid w:val="00810893"/>
    <w:rsid w:val="0081337E"/>
    <w:rsid w:val="0082144A"/>
    <w:rsid w:val="008267C6"/>
    <w:rsid w:val="008273FD"/>
    <w:rsid w:val="0083272A"/>
    <w:rsid w:val="0083342C"/>
    <w:rsid w:val="00835548"/>
    <w:rsid w:val="00844205"/>
    <w:rsid w:val="00845FFF"/>
    <w:rsid w:val="00851005"/>
    <w:rsid w:val="00854393"/>
    <w:rsid w:val="008557E0"/>
    <w:rsid w:val="0085640B"/>
    <w:rsid w:val="008576FB"/>
    <w:rsid w:val="00857EA5"/>
    <w:rsid w:val="00867BAE"/>
    <w:rsid w:val="00872CAD"/>
    <w:rsid w:val="008801DF"/>
    <w:rsid w:val="008825B0"/>
    <w:rsid w:val="00891A53"/>
    <w:rsid w:val="008947E3"/>
    <w:rsid w:val="00897BF2"/>
    <w:rsid w:val="008A31F5"/>
    <w:rsid w:val="008B20B2"/>
    <w:rsid w:val="008B2B93"/>
    <w:rsid w:val="008B4FD3"/>
    <w:rsid w:val="008C5C55"/>
    <w:rsid w:val="008D5C67"/>
    <w:rsid w:val="008E0A61"/>
    <w:rsid w:val="008E3E02"/>
    <w:rsid w:val="008E4AF8"/>
    <w:rsid w:val="008E6378"/>
    <w:rsid w:val="008E683E"/>
    <w:rsid w:val="008E79B1"/>
    <w:rsid w:val="008F3AAC"/>
    <w:rsid w:val="008F4948"/>
    <w:rsid w:val="008F4EB4"/>
    <w:rsid w:val="008F5A32"/>
    <w:rsid w:val="00920B2B"/>
    <w:rsid w:val="00921E5A"/>
    <w:rsid w:val="009259D2"/>
    <w:rsid w:val="00925CE9"/>
    <w:rsid w:val="00941692"/>
    <w:rsid w:val="0094377A"/>
    <w:rsid w:val="00947849"/>
    <w:rsid w:val="00962521"/>
    <w:rsid w:val="009663E6"/>
    <w:rsid w:val="00971280"/>
    <w:rsid w:val="00971CB8"/>
    <w:rsid w:val="009736E3"/>
    <w:rsid w:val="0098061D"/>
    <w:rsid w:val="009878A7"/>
    <w:rsid w:val="00992B5E"/>
    <w:rsid w:val="009A3BB8"/>
    <w:rsid w:val="009A4353"/>
    <w:rsid w:val="009A6160"/>
    <w:rsid w:val="009B36BD"/>
    <w:rsid w:val="009C12C0"/>
    <w:rsid w:val="009C13AD"/>
    <w:rsid w:val="009C1AFE"/>
    <w:rsid w:val="009C296E"/>
    <w:rsid w:val="009C5AE1"/>
    <w:rsid w:val="009D0A80"/>
    <w:rsid w:val="009D0FF5"/>
    <w:rsid w:val="009D3A86"/>
    <w:rsid w:val="009D470C"/>
    <w:rsid w:val="009D5353"/>
    <w:rsid w:val="009E4BA2"/>
    <w:rsid w:val="009E5446"/>
    <w:rsid w:val="009E54AE"/>
    <w:rsid w:val="009E640E"/>
    <w:rsid w:val="00A00654"/>
    <w:rsid w:val="00A019C4"/>
    <w:rsid w:val="00A056DA"/>
    <w:rsid w:val="00A05F5B"/>
    <w:rsid w:val="00A063B3"/>
    <w:rsid w:val="00A06E59"/>
    <w:rsid w:val="00A13C54"/>
    <w:rsid w:val="00A17B91"/>
    <w:rsid w:val="00A264C8"/>
    <w:rsid w:val="00A30064"/>
    <w:rsid w:val="00A32DE0"/>
    <w:rsid w:val="00A3356F"/>
    <w:rsid w:val="00A3364C"/>
    <w:rsid w:val="00A342E8"/>
    <w:rsid w:val="00A343DB"/>
    <w:rsid w:val="00A36811"/>
    <w:rsid w:val="00A44E8D"/>
    <w:rsid w:val="00A46BEA"/>
    <w:rsid w:val="00A52667"/>
    <w:rsid w:val="00A57A54"/>
    <w:rsid w:val="00A620C7"/>
    <w:rsid w:val="00A62468"/>
    <w:rsid w:val="00A703B8"/>
    <w:rsid w:val="00A70C6E"/>
    <w:rsid w:val="00A84450"/>
    <w:rsid w:val="00A86148"/>
    <w:rsid w:val="00A97492"/>
    <w:rsid w:val="00AA1187"/>
    <w:rsid w:val="00AA2DCE"/>
    <w:rsid w:val="00AB3C4D"/>
    <w:rsid w:val="00AB4351"/>
    <w:rsid w:val="00AB7BA8"/>
    <w:rsid w:val="00AC2784"/>
    <w:rsid w:val="00AC35FB"/>
    <w:rsid w:val="00AD04C2"/>
    <w:rsid w:val="00AD339A"/>
    <w:rsid w:val="00AD571F"/>
    <w:rsid w:val="00AE49AB"/>
    <w:rsid w:val="00AF4726"/>
    <w:rsid w:val="00AF5CD8"/>
    <w:rsid w:val="00B06F45"/>
    <w:rsid w:val="00B079BF"/>
    <w:rsid w:val="00B17F45"/>
    <w:rsid w:val="00B21EB5"/>
    <w:rsid w:val="00B230DE"/>
    <w:rsid w:val="00B313F5"/>
    <w:rsid w:val="00B33CB9"/>
    <w:rsid w:val="00B351A8"/>
    <w:rsid w:val="00B444F2"/>
    <w:rsid w:val="00B4595C"/>
    <w:rsid w:val="00B50A1A"/>
    <w:rsid w:val="00B54893"/>
    <w:rsid w:val="00B55020"/>
    <w:rsid w:val="00B7304A"/>
    <w:rsid w:val="00B73AC4"/>
    <w:rsid w:val="00B81609"/>
    <w:rsid w:val="00BA0F83"/>
    <w:rsid w:val="00BB31B6"/>
    <w:rsid w:val="00BB64C5"/>
    <w:rsid w:val="00BC01C9"/>
    <w:rsid w:val="00BC1A80"/>
    <w:rsid w:val="00BD385C"/>
    <w:rsid w:val="00BE1AD9"/>
    <w:rsid w:val="00BE3EDC"/>
    <w:rsid w:val="00C16B42"/>
    <w:rsid w:val="00C20AAC"/>
    <w:rsid w:val="00C21718"/>
    <w:rsid w:val="00C23549"/>
    <w:rsid w:val="00C43B5C"/>
    <w:rsid w:val="00C4541C"/>
    <w:rsid w:val="00C513CA"/>
    <w:rsid w:val="00C52558"/>
    <w:rsid w:val="00C60E53"/>
    <w:rsid w:val="00C613F8"/>
    <w:rsid w:val="00C65A4B"/>
    <w:rsid w:val="00C70F72"/>
    <w:rsid w:val="00C7429A"/>
    <w:rsid w:val="00C74584"/>
    <w:rsid w:val="00C767CC"/>
    <w:rsid w:val="00C76CE4"/>
    <w:rsid w:val="00C77DF3"/>
    <w:rsid w:val="00C82862"/>
    <w:rsid w:val="00C836E4"/>
    <w:rsid w:val="00C83C9E"/>
    <w:rsid w:val="00C9166E"/>
    <w:rsid w:val="00C93DAB"/>
    <w:rsid w:val="00C958CA"/>
    <w:rsid w:val="00CA494C"/>
    <w:rsid w:val="00CC362C"/>
    <w:rsid w:val="00CD2BB9"/>
    <w:rsid w:val="00D068CB"/>
    <w:rsid w:val="00D2368B"/>
    <w:rsid w:val="00D33187"/>
    <w:rsid w:val="00D37B0E"/>
    <w:rsid w:val="00D4323E"/>
    <w:rsid w:val="00D46D00"/>
    <w:rsid w:val="00D47651"/>
    <w:rsid w:val="00D548CC"/>
    <w:rsid w:val="00D62027"/>
    <w:rsid w:val="00D63A1C"/>
    <w:rsid w:val="00D71E52"/>
    <w:rsid w:val="00D72586"/>
    <w:rsid w:val="00D76BB4"/>
    <w:rsid w:val="00D81495"/>
    <w:rsid w:val="00D81515"/>
    <w:rsid w:val="00D82CA2"/>
    <w:rsid w:val="00D833C6"/>
    <w:rsid w:val="00D85748"/>
    <w:rsid w:val="00D91494"/>
    <w:rsid w:val="00DA48F5"/>
    <w:rsid w:val="00DC02FC"/>
    <w:rsid w:val="00DC5902"/>
    <w:rsid w:val="00DE2174"/>
    <w:rsid w:val="00DE27CA"/>
    <w:rsid w:val="00DE6536"/>
    <w:rsid w:val="00E00436"/>
    <w:rsid w:val="00E0413C"/>
    <w:rsid w:val="00E070EC"/>
    <w:rsid w:val="00E327C8"/>
    <w:rsid w:val="00E46979"/>
    <w:rsid w:val="00E54CF6"/>
    <w:rsid w:val="00E56A1E"/>
    <w:rsid w:val="00E62B9B"/>
    <w:rsid w:val="00E65374"/>
    <w:rsid w:val="00E659E8"/>
    <w:rsid w:val="00E66E4A"/>
    <w:rsid w:val="00E6784F"/>
    <w:rsid w:val="00E67CCD"/>
    <w:rsid w:val="00E74EEF"/>
    <w:rsid w:val="00E844BE"/>
    <w:rsid w:val="00E878A7"/>
    <w:rsid w:val="00EA06F6"/>
    <w:rsid w:val="00EA5216"/>
    <w:rsid w:val="00EB10D4"/>
    <w:rsid w:val="00EB1261"/>
    <w:rsid w:val="00EB2D1D"/>
    <w:rsid w:val="00EB502E"/>
    <w:rsid w:val="00EC01E3"/>
    <w:rsid w:val="00EC7E8B"/>
    <w:rsid w:val="00ED7652"/>
    <w:rsid w:val="00EE2724"/>
    <w:rsid w:val="00EF3CD6"/>
    <w:rsid w:val="00EF5976"/>
    <w:rsid w:val="00F01AAC"/>
    <w:rsid w:val="00F076A0"/>
    <w:rsid w:val="00F17B11"/>
    <w:rsid w:val="00F20593"/>
    <w:rsid w:val="00F36394"/>
    <w:rsid w:val="00F37091"/>
    <w:rsid w:val="00F374D1"/>
    <w:rsid w:val="00F44716"/>
    <w:rsid w:val="00F44EBF"/>
    <w:rsid w:val="00F45063"/>
    <w:rsid w:val="00F55FB1"/>
    <w:rsid w:val="00F564E2"/>
    <w:rsid w:val="00F57A58"/>
    <w:rsid w:val="00F805D8"/>
    <w:rsid w:val="00F8124B"/>
    <w:rsid w:val="00F81438"/>
    <w:rsid w:val="00F8235B"/>
    <w:rsid w:val="00F86838"/>
    <w:rsid w:val="00F940C4"/>
    <w:rsid w:val="00F97C86"/>
    <w:rsid w:val="00FA5148"/>
    <w:rsid w:val="00FB084F"/>
    <w:rsid w:val="00FB2540"/>
    <w:rsid w:val="00FB5089"/>
    <w:rsid w:val="00FB5D7D"/>
    <w:rsid w:val="00FC2760"/>
    <w:rsid w:val="00FC43A4"/>
    <w:rsid w:val="00FF0295"/>
    <w:rsid w:val="00FF0BC1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A833A1"/>
  <w15:docId w15:val="{051287F1-9430-4E60-B7A3-A203415C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548DA-691B-479D-B4B6-855EDCCC1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849</TotalTime>
  <Pages>16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Company/>
  <LinksUpToDate>false</LinksUpToDate>
  <CharactersWithSpaces>983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>Webb, Thomas</cp:lastModifiedBy>
  <cp:revision>202</cp:revision>
  <cp:lastPrinted>2009-02-11T13:43:00Z</cp:lastPrinted>
  <dcterms:created xsi:type="dcterms:W3CDTF">2025-05-02T17:59:00Z</dcterms:created>
  <dcterms:modified xsi:type="dcterms:W3CDTF">2025-06-17T18:16:00Z</dcterms:modified>
</cp:coreProperties>
</file>